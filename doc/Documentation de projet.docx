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fr-CH"/>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764B12" w:rsidRDefault="00764B12" w:rsidP="00ED50C4">
            <w:pPr>
              <w:pStyle w:val="Help"/>
              <w:jc w:val="center"/>
              <w:rPr>
                <w:i w:val="0"/>
                <w:sz w:val="96"/>
                <w:szCs w:val="96"/>
                <w14:textOutline w14:w="9525" w14:cap="rnd" w14:cmpd="sng" w14:algn="ctr">
                  <w14:solidFill>
                    <w14:srgbClr w14:val="00B0F0"/>
                  </w14:solidFill>
                  <w14:prstDash w14:val="solid"/>
                  <w14:bevel/>
                </w14:textOutline>
              </w:rPr>
            </w:pPr>
            <w:r w:rsidRPr="00764B12">
              <w:rPr>
                <w:b/>
                <w:i w:val="0"/>
                <w:color w:val="BDD6EE" w:themeColor="accent5" w:themeTint="66"/>
                <w:spacing w:val="10"/>
                <w:sz w:val="96"/>
                <w:szCs w:val="96"/>
                <w14:glow w14:rad="38100">
                  <w14:schemeClr w14:val="accent1">
                    <w14:alpha w14:val="60000"/>
                  </w14:schemeClr>
                </w14:glow>
                <w14:textOutline w14:w="9525" w14:cap="flat" w14:cmpd="sng" w14:algn="ctr">
                  <w14:solidFill>
                    <w14:schemeClr w14:val="accent1"/>
                  </w14:solidFill>
                  <w14:prstDash w14:val="solid"/>
                  <w14:round/>
                </w14:textOutline>
              </w:rPr>
              <w:t>Bataille Navale</w:t>
            </w:r>
          </w:p>
        </w:tc>
      </w:tr>
    </w:tbl>
    <w:p w:rsidR="004F521F" w:rsidRDefault="004F521F" w:rsidP="005A27FB">
      <w:pPr>
        <w:rPr>
          <w:u w:val="single"/>
        </w:rPr>
      </w:pPr>
    </w:p>
    <w:p w:rsidR="004F521F" w:rsidRDefault="002C6F74" w:rsidP="004F521F">
      <w:pPr>
        <w:jc w:val="center"/>
        <w:rPr>
          <w:u w:val="single"/>
        </w:rPr>
      </w:pPr>
      <w:r>
        <w:rPr>
          <w:noProof/>
          <w:lang w:val="fr-CH" w:eastAsia="fr-CH"/>
        </w:rPr>
        <w:drawing>
          <wp:anchor distT="0" distB="0" distL="114300" distR="114300" simplePos="0" relativeHeight="251659264"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4F521F" w:rsidP="004F521F"/>
    <w:p w:rsidR="004F521F" w:rsidRDefault="004F521F" w:rsidP="004F521F"/>
    <w:p w:rsidR="004F521F" w:rsidRDefault="00B80080" w:rsidP="004F521F">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-432257</wp:posOffset>
                </wp:positionH>
                <wp:positionV relativeFrom="paragraph">
                  <wp:posOffset>3256661</wp:posOffset>
                </wp:positionV>
                <wp:extent cx="6453656" cy="3013862"/>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3656" cy="3013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6EEC" w:rsidRPr="00846AD9" w:rsidRDefault="00B76EEC" w:rsidP="00ED50C4">
                            <w:pPr>
                              <w:pStyle w:val="Help"/>
                              <w:rPr>
                                <w:i w:val="0"/>
                                <w:color w:val="BDD6EE" w:themeColor="accent5" w:themeTint="66"/>
                                <w:sz w:val="48"/>
                                <w:szCs w:val="96"/>
                                <w:lang w:val="en-GB"/>
                              </w:rPr>
                            </w:pPr>
                            <w:r w:rsidRPr="00846AD9">
                              <w:rPr>
                                <w:i w:val="0"/>
                                <w:color w:val="BDD6EE" w:themeColor="accent5" w:themeTint="66"/>
                                <w:sz w:val="48"/>
                                <w:szCs w:val="96"/>
                                <w:lang w:val="en-GB"/>
                              </w:rPr>
                              <w:t>Pinto, Pedro</w:t>
                            </w:r>
                          </w:p>
                          <w:p w:rsidR="00B76EEC" w:rsidRPr="00222F42" w:rsidRDefault="00B76EEC" w:rsidP="00ED50C4">
                            <w:pPr>
                              <w:pStyle w:val="Help"/>
                              <w:rPr>
                                <w:i w:val="0"/>
                                <w:color w:val="BDD6EE" w:themeColor="accent5" w:themeTint="66"/>
                                <w:sz w:val="48"/>
                                <w:szCs w:val="96"/>
                                <w:lang w:val="en-GB"/>
                              </w:rPr>
                            </w:pPr>
                            <w:r w:rsidRPr="00222F42">
                              <w:rPr>
                                <w:i w:val="0"/>
                                <w:color w:val="BDD6EE" w:themeColor="accent5" w:themeTint="66"/>
                                <w:sz w:val="48"/>
                                <w:szCs w:val="96"/>
                                <w:lang w:val="en-GB"/>
                              </w:rPr>
                              <w:t>Pedro.pinto@cpnv.ch</w:t>
                            </w:r>
                          </w:p>
                          <w:p w:rsidR="00B76EEC" w:rsidRPr="00846AD9" w:rsidRDefault="00B76EEC" w:rsidP="00846AD9">
                            <w:pPr>
                              <w:pStyle w:val="Help"/>
                              <w:rPr>
                                <w:i w:val="0"/>
                                <w:color w:val="BDD6EE" w:themeColor="accent5" w:themeTint="66"/>
                                <w:sz w:val="48"/>
                                <w:szCs w:val="96"/>
                                <w:lang w:val="fr-CH"/>
                              </w:rPr>
                            </w:pPr>
                            <w:r w:rsidRPr="00846AD9">
                              <w:rPr>
                                <w:i w:val="0"/>
                                <w:color w:val="BDD6EE" w:themeColor="accent5" w:themeTint="66"/>
                                <w:sz w:val="48"/>
                                <w:szCs w:val="96"/>
                                <w:lang w:val="fr-CH"/>
                              </w:rPr>
                              <w:t>Étudiant</w:t>
                            </w:r>
                          </w:p>
                          <w:p w:rsidR="00B76EEC" w:rsidRPr="00846AD9" w:rsidRDefault="00B76EEC" w:rsidP="00846AD9">
                            <w:pPr>
                              <w:pStyle w:val="Help"/>
                              <w:rPr>
                                <w:i w:val="0"/>
                                <w:color w:val="BDD6EE" w:themeColor="accent5" w:themeTint="66"/>
                                <w:sz w:val="48"/>
                                <w:szCs w:val="96"/>
                                <w:lang w:val="fr-CH"/>
                              </w:rPr>
                            </w:pPr>
                            <w:r w:rsidRPr="00846AD9">
                              <w:rPr>
                                <w:i w:val="0"/>
                                <w:color w:val="BDD6EE" w:themeColor="accent5" w:themeTint="66"/>
                                <w:sz w:val="48"/>
                                <w:szCs w:val="96"/>
                                <w:lang w:val="fr-CH"/>
                              </w:rPr>
                              <w:t>CPNV Filière Informatique, Sainte-Croix</w:t>
                            </w:r>
                          </w:p>
                          <w:p w:rsidR="00B76EEC" w:rsidRPr="00846AD9" w:rsidRDefault="00B76EEC" w:rsidP="00846AD9">
                            <w:pPr>
                              <w:pStyle w:val="Help"/>
                              <w:rPr>
                                <w:i w:val="0"/>
                                <w:color w:val="BDD6EE" w:themeColor="accent5" w:themeTint="66"/>
                                <w:sz w:val="48"/>
                                <w:szCs w:val="96"/>
                                <w:lang w:val="en-GB"/>
                              </w:rPr>
                            </w:pPr>
                            <w:r w:rsidRPr="00846AD9">
                              <w:rPr>
                                <w:i w:val="0"/>
                                <w:color w:val="BDD6EE" w:themeColor="accent5" w:themeTint="66"/>
                                <w:sz w:val="48"/>
                                <w:szCs w:val="96"/>
                                <w:lang w:val="en-GB"/>
                              </w:rPr>
                              <w:t>SI-C1a</w:t>
                            </w:r>
                          </w:p>
                          <w:p w:rsidR="00B76EEC" w:rsidRPr="00846AD9" w:rsidRDefault="00B76EEC" w:rsidP="00846AD9">
                            <w:pPr>
                              <w:pStyle w:val="Help"/>
                              <w:rPr>
                                <w:i w:val="0"/>
                                <w:color w:val="BDD6EE" w:themeColor="accent5" w:themeTint="66"/>
                                <w:sz w:val="48"/>
                                <w:szCs w:val="96"/>
                                <w:lang w:val="en-GB"/>
                              </w:rPr>
                            </w:pPr>
                            <w:r w:rsidRPr="00846AD9">
                              <w:rPr>
                                <w:i w:val="0"/>
                                <w:color w:val="BDD6EE" w:themeColor="accent5" w:themeTint="66"/>
                                <w:sz w:val="48"/>
                                <w:szCs w:val="96"/>
                                <w:lang w:val="en-GB"/>
                              </w:rPr>
                              <w:t>078 652 28 48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margin-left:-34.05pt;margin-top:256.45pt;width:508.15pt;height:23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" filled="f" stroked="f">
                <v:textbox>
                  <w:txbxContent>
                    <w:p w:rsidR="00B76EEC" w:rsidRPr="00846AD9" w:rsidRDefault="00B76EEC" w:rsidP="00ED50C4">
                      <w:pPr>
                        <w:pStyle w:val="Help"/>
                        <w:rPr>
                          <w:i w:val="0"/>
                          <w:color w:val="BDD6EE" w:themeColor="accent5" w:themeTint="66"/>
                          <w:sz w:val="48"/>
                          <w:szCs w:val="96"/>
                          <w:lang w:val="en-GB"/>
                        </w:rPr>
                      </w:pPr>
                      <w:r w:rsidRPr="00846AD9">
                        <w:rPr>
                          <w:i w:val="0"/>
                          <w:color w:val="BDD6EE" w:themeColor="accent5" w:themeTint="66"/>
                          <w:sz w:val="48"/>
                          <w:szCs w:val="96"/>
                          <w:lang w:val="en-GB"/>
                        </w:rPr>
                        <w:t>Pinto, Pedro</w:t>
                      </w:r>
                    </w:p>
                    <w:p w:rsidR="00B76EEC" w:rsidRPr="00222F42" w:rsidRDefault="00B76EEC" w:rsidP="00ED50C4">
                      <w:pPr>
                        <w:pStyle w:val="Help"/>
                        <w:rPr>
                          <w:i w:val="0"/>
                          <w:color w:val="BDD6EE" w:themeColor="accent5" w:themeTint="66"/>
                          <w:sz w:val="48"/>
                          <w:szCs w:val="96"/>
                          <w:lang w:val="en-GB"/>
                        </w:rPr>
                      </w:pPr>
                      <w:r w:rsidRPr="00222F42">
                        <w:rPr>
                          <w:i w:val="0"/>
                          <w:color w:val="BDD6EE" w:themeColor="accent5" w:themeTint="66"/>
                          <w:sz w:val="48"/>
                          <w:szCs w:val="96"/>
                          <w:lang w:val="en-GB"/>
                        </w:rPr>
                        <w:t>Pedro.pinto@cpnv.ch</w:t>
                      </w:r>
                    </w:p>
                    <w:p w:rsidR="00B76EEC" w:rsidRPr="00846AD9" w:rsidRDefault="00B76EEC" w:rsidP="00846AD9">
                      <w:pPr>
                        <w:pStyle w:val="Help"/>
                        <w:rPr>
                          <w:i w:val="0"/>
                          <w:color w:val="BDD6EE" w:themeColor="accent5" w:themeTint="66"/>
                          <w:sz w:val="48"/>
                          <w:szCs w:val="96"/>
                          <w:lang w:val="fr-CH"/>
                        </w:rPr>
                      </w:pPr>
                      <w:r w:rsidRPr="00846AD9">
                        <w:rPr>
                          <w:i w:val="0"/>
                          <w:color w:val="BDD6EE" w:themeColor="accent5" w:themeTint="66"/>
                          <w:sz w:val="48"/>
                          <w:szCs w:val="96"/>
                          <w:lang w:val="fr-CH"/>
                        </w:rPr>
                        <w:t>Étudiant</w:t>
                      </w:r>
                    </w:p>
                    <w:p w:rsidR="00B76EEC" w:rsidRPr="00846AD9" w:rsidRDefault="00B76EEC" w:rsidP="00846AD9">
                      <w:pPr>
                        <w:pStyle w:val="Help"/>
                        <w:rPr>
                          <w:i w:val="0"/>
                          <w:color w:val="BDD6EE" w:themeColor="accent5" w:themeTint="66"/>
                          <w:sz w:val="48"/>
                          <w:szCs w:val="96"/>
                          <w:lang w:val="fr-CH"/>
                        </w:rPr>
                      </w:pPr>
                      <w:r w:rsidRPr="00846AD9">
                        <w:rPr>
                          <w:i w:val="0"/>
                          <w:color w:val="BDD6EE" w:themeColor="accent5" w:themeTint="66"/>
                          <w:sz w:val="48"/>
                          <w:szCs w:val="96"/>
                          <w:lang w:val="fr-CH"/>
                        </w:rPr>
                        <w:t>CPNV Filière Informatique, Sainte-Croix</w:t>
                      </w:r>
                    </w:p>
                    <w:p w:rsidR="00B76EEC" w:rsidRPr="00846AD9" w:rsidRDefault="00B76EEC" w:rsidP="00846AD9">
                      <w:pPr>
                        <w:pStyle w:val="Help"/>
                        <w:rPr>
                          <w:i w:val="0"/>
                          <w:color w:val="BDD6EE" w:themeColor="accent5" w:themeTint="66"/>
                          <w:sz w:val="48"/>
                          <w:szCs w:val="96"/>
                          <w:lang w:val="en-GB"/>
                        </w:rPr>
                      </w:pPr>
                      <w:r w:rsidRPr="00846AD9">
                        <w:rPr>
                          <w:i w:val="0"/>
                          <w:color w:val="BDD6EE" w:themeColor="accent5" w:themeTint="66"/>
                          <w:sz w:val="48"/>
                          <w:szCs w:val="96"/>
                          <w:lang w:val="en-GB"/>
                        </w:rPr>
                        <w:t>SI-C1a</w:t>
                      </w:r>
                    </w:p>
                    <w:p w:rsidR="00B76EEC" w:rsidRPr="00846AD9" w:rsidRDefault="00B76EEC" w:rsidP="00846AD9">
                      <w:pPr>
                        <w:pStyle w:val="Help"/>
                        <w:rPr>
                          <w:i w:val="0"/>
                          <w:color w:val="BDD6EE" w:themeColor="accent5" w:themeTint="66"/>
                          <w:sz w:val="48"/>
                          <w:szCs w:val="96"/>
                          <w:lang w:val="en-GB"/>
                        </w:rPr>
                      </w:pPr>
                      <w:r w:rsidRPr="00846AD9">
                        <w:rPr>
                          <w:i w:val="0"/>
                          <w:color w:val="BDD6EE" w:themeColor="accent5" w:themeTint="66"/>
                          <w:sz w:val="48"/>
                          <w:szCs w:val="96"/>
                          <w:lang w:val="en-GB"/>
                        </w:rPr>
                        <w:t>078 652 28 48</w:t>
                      </w:r>
                    </w:p>
                  </w:txbxContent>
                </v:textbox>
              </v:shape>
            </w:pict>
          </mc:Fallback>
        </mc:AlternateContent>
      </w:r>
      <w:r w:rsidR="00B76EE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15pt;margin-top:5.3pt;width:452.8pt;height:245.15pt;z-index:251661312;mso-position-horizontal-relative:text;mso-position-vertical-relative:text;mso-width-relative:page;mso-height-relative:page" o:bordertopcolor="#3f0 pure" o:borderleftcolor="#3f0 pure" o:borderbottomcolor="#3f0 pure" o:borderrightcolor="#3f0 pure" stroked="t" strokecolor="#d9e2f3 [660]" strokeweight="4.5pt">
            <v:imagedata r:id="rId10" o:title="1033645981"/>
            <w10:wrap type="square"/>
          </v:shape>
        </w:pict>
      </w:r>
    </w:p>
    <w:p w:rsidR="003F2179" w:rsidRPr="00791020" w:rsidRDefault="00B80080" w:rsidP="00791020">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744855</wp:posOffset>
                </wp:positionH>
                <wp:positionV relativeFrom="paragraph">
                  <wp:posOffset>2338459</wp:posOffset>
                </wp:positionV>
                <wp:extent cx="4351934" cy="1784909"/>
                <wp:effectExtent l="0" t="0" r="0" b="6350"/>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934" cy="1784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6EEC" w:rsidRPr="00846AD9" w:rsidRDefault="00B76EEC" w:rsidP="00ED50C4">
                            <w:pPr>
                              <w:pStyle w:val="Help"/>
                              <w:jc w:val="center"/>
                              <w:rPr>
                                <w:b/>
                                <w:i w:val="0"/>
                                <w:sz w:val="52"/>
                                <w:u w:val="single"/>
                              </w:rPr>
                            </w:pPr>
                            <w:r w:rsidRPr="00846AD9">
                              <w:rPr>
                                <w:b/>
                                <w:i w:val="0"/>
                                <w:sz w:val="52"/>
                                <w:u w:val="single"/>
                              </w:rPr>
                              <w:t>SI-C1a</w:t>
                            </w:r>
                          </w:p>
                          <w:p w:rsidR="00B76EEC" w:rsidRPr="00846AD9" w:rsidRDefault="00B76EEC" w:rsidP="00846AD9">
                            <w:pPr>
                              <w:pStyle w:val="Help"/>
                              <w:jc w:val="center"/>
                              <w:rPr>
                                <w:b/>
                                <w:i w:val="0"/>
                                <w:sz w:val="52"/>
                                <w:u w:val="single"/>
                              </w:rPr>
                            </w:pPr>
                            <w:r w:rsidRPr="00846AD9">
                              <w:rPr>
                                <w:b/>
                                <w:i w:val="0"/>
                                <w:sz w:val="52"/>
                                <w:u w:val="single"/>
                              </w:rPr>
                              <w:t>11.03.2019 2éme semestre 1</w:t>
                            </w:r>
                            <w:r w:rsidRPr="00846AD9">
                              <w:rPr>
                                <w:b/>
                                <w:i w:val="0"/>
                                <w:sz w:val="52"/>
                                <w:u w:val="single"/>
                                <w:vertAlign w:val="superscript"/>
                              </w:rPr>
                              <w:t>ère</w:t>
                            </w:r>
                            <w:r w:rsidRPr="00846AD9">
                              <w:rPr>
                                <w:b/>
                                <w:i w:val="0"/>
                                <w:sz w:val="52"/>
                                <w:u w:val="single"/>
                              </w:rPr>
                              <w:t xml:space="preserve"> année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58.65pt;margin-top:184.15pt;width:342.65pt;height:14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" filled="f" stroked="f">
                <v:textbox>
                  <w:txbxContent>
                    <w:p w:rsidR="00B76EEC" w:rsidRPr="00846AD9" w:rsidRDefault="00B76EEC" w:rsidP="00ED50C4">
                      <w:pPr>
                        <w:pStyle w:val="Help"/>
                        <w:jc w:val="center"/>
                        <w:rPr>
                          <w:b/>
                          <w:i w:val="0"/>
                          <w:sz w:val="52"/>
                          <w:u w:val="single"/>
                        </w:rPr>
                      </w:pPr>
                      <w:r w:rsidRPr="00846AD9">
                        <w:rPr>
                          <w:b/>
                          <w:i w:val="0"/>
                          <w:sz w:val="52"/>
                          <w:u w:val="single"/>
                        </w:rPr>
                        <w:t>SI-C1a</w:t>
                      </w:r>
                    </w:p>
                    <w:p w:rsidR="00B76EEC" w:rsidRPr="00846AD9" w:rsidRDefault="00B76EEC" w:rsidP="00846AD9">
                      <w:pPr>
                        <w:pStyle w:val="Help"/>
                        <w:jc w:val="center"/>
                        <w:rPr>
                          <w:b/>
                          <w:i w:val="0"/>
                          <w:sz w:val="52"/>
                          <w:u w:val="single"/>
                        </w:rPr>
                      </w:pPr>
                      <w:r w:rsidRPr="00846AD9">
                        <w:rPr>
                          <w:b/>
                          <w:i w:val="0"/>
                          <w:sz w:val="52"/>
                          <w:u w:val="single"/>
                        </w:rPr>
                        <w:t>11.03.2019 2éme semestre 1</w:t>
                      </w:r>
                      <w:r w:rsidRPr="00846AD9">
                        <w:rPr>
                          <w:b/>
                          <w:i w:val="0"/>
                          <w:sz w:val="52"/>
                          <w:u w:val="single"/>
                          <w:vertAlign w:val="superscript"/>
                        </w:rPr>
                        <w:t>ère</w:t>
                      </w:r>
                      <w:r w:rsidRPr="00846AD9">
                        <w:rPr>
                          <w:b/>
                          <w:i w:val="0"/>
                          <w:sz w:val="52"/>
                          <w:u w:val="single"/>
                        </w:rPr>
                        <w:t xml:space="preserve"> année 2019</w:t>
                      </w:r>
                    </w:p>
                  </w:txbxContent>
                </v:textbox>
              </v:shape>
            </w:pict>
          </mc:Fallback>
        </mc:AlternateContent>
      </w:r>
      <w:r w:rsidR="00C930E9" w:rsidRPr="00B80080">
        <w:br w:type="page"/>
      </w:r>
      <w:r w:rsidR="003F2179" w:rsidRPr="003F2179">
        <w:rPr>
          <w:u w:val="single"/>
        </w:rPr>
        <w:lastRenderedPageBreak/>
        <w:t>Table des matières</w:t>
      </w:r>
    </w:p>
    <w:p w:rsidR="001F6623" w:rsidRDefault="003F2179">
      <w:pPr>
        <w:pStyle w:val="TM1"/>
        <w:rPr>
          <w:rFonts w:asciiTheme="minorHAnsi" w:eastAsiaTheme="minorEastAsia" w:hAnsiTheme="minorHAnsi" w:cstheme="minorBidi"/>
          <w:szCs w:val="24"/>
        </w:rPr>
      </w:pPr>
      <w:r>
        <w:fldChar w:fldCharType="begin"/>
      </w:r>
      <w:r>
        <w:instrText xml:space="preserve"> </w:instrText>
      </w:r>
      <w:r w:rsidR="00641AD2">
        <w:instrText>TOC</w:instrText>
      </w:r>
      <w:r>
        <w:instrText xml:space="preserve"> \o "1-3" \h \z \u </w:instrText>
      </w:r>
      <w:r>
        <w:fldChar w:fldCharType="separate"/>
      </w:r>
      <w:hyperlink w:anchor="_Toc2333847" w:history="1">
        <w:r w:rsidR="001F6623" w:rsidRPr="00B93FE9">
          <w:rPr>
            <w:rStyle w:val="Lienhypertexte"/>
          </w:rPr>
          <w:t>1</w:t>
        </w:r>
        <w:r w:rsidR="001F6623">
          <w:rPr>
            <w:rFonts w:asciiTheme="minorHAnsi" w:eastAsiaTheme="minorEastAsia" w:hAnsiTheme="minorHAnsi" w:cstheme="minorBidi"/>
            <w:szCs w:val="24"/>
          </w:rPr>
          <w:tab/>
        </w:r>
        <w:r w:rsidR="001F6623" w:rsidRPr="00B93FE9">
          <w:rPr>
            <w:rStyle w:val="Lienhypertexte"/>
          </w:rPr>
          <w:t>Introduction</w:t>
        </w:r>
        <w:r w:rsidR="001F6623">
          <w:rPr>
            <w:webHidden/>
          </w:rPr>
          <w:tab/>
        </w:r>
        <w:r w:rsidR="001F6623">
          <w:rPr>
            <w:webHidden/>
          </w:rPr>
          <w:fldChar w:fldCharType="begin"/>
        </w:r>
        <w:r w:rsidR="001F6623">
          <w:rPr>
            <w:webHidden/>
          </w:rPr>
          <w:instrText xml:space="preserve"> PAGEREF _Toc2333847 \h </w:instrText>
        </w:r>
        <w:r w:rsidR="001F6623">
          <w:rPr>
            <w:webHidden/>
          </w:rPr>
        </w:r>
        <w:r w:rsidR="001F6623">
          <w:rPr>
            <w:webHidden/>
          </w:rPr>
          <w:fldChar w:fldCharType="separate"/>
        </w:r>
        <w:r w:rsidR="004B00E5">
          <w:rPr>
            <w:webHidden/>
          </w:rPr>
          <w:t>3</w:t>
        </w:r>
        <w:r w:rsidR="001F6623">
          <w:rPr>
            <w:webHidden/>
          </w:rPr>
          <w:fldChar w:fldCharType="end"/>
        </w:r>
      </w:hyperlink>
    </w:p>
    <w:p w:rsidR="001F6623" w:rsidRDefault="00B76EEC">
      <w:pPr>
        <w:pStyle w:val="TM2"/>
        <w:tabs>
          <w:tab w:val="left" w:pos="800"/>
          <w:tab w:val="right" w:leader="dot" w:pos="9060"/>
        </w:tabs>
        <w:rPr>
          <w:rFonts w:asciiTheme="minorHAnsi" w:eastAsiaTheme="minorEastAsia" w:hAnsiTheme="minorHAnsi" w:cstheme="minorBidi"/>
          <w:noProof/>
          <w:szCs w:val="24"/>
        </w:rPr>
      </w:pPr>
      <w:hyperlink w:anchor="_Toc2333848" w:history="1">
        <w:r w:rsidR="001F6623" w:rsidRPr="00B93FE9">
          <w:rPr>
            <w:rStyle w:val="Lienhypertexte"/>
            <w:iCs/>
            <w:noProof/>
          </w:rPr>
          <w:t>1.1</w:t>
        </w:r>
        <w:r w:rsidR="001F6623">
          <w:rPr>
            <w:rFonts w:asciiTheme="minorHAnsi" w:eastAsiaTheme="minorEastAsia" w:hAnsiTheme="minorHAnsi" w:cstheme="minorBidi"/>
            <w:noProof/>
            <w:szCs w:val="24"/>
          </w:rPr>
          <w:tab/>
        </w:r>
        <w:r w:rsidR="001F6623" w:rsidRPr="00B93FE9">
          <w:rPr>
            <w:rStyle w:val="Lienhypertexte"/>
            <w:iCs/>
            <w:noProof/>
          </w:rPr>
          <w:t>Cadre, description et motivation</w:t>
        </w:r>
        <w:r w:rsidR="001F6623">
          <w:rPr>
            <w:noProof/>
            <w:webHidden/>
          </w:rPr>
          <w:tab/>
        </w:r>
        <w:r w:rsidR="001F6623">
          <w:rPr>
            <w:noProof/>
            <w:webHidden/>
          </w:rPr>
          <w:fldChar w:fldCharType="begin"/>
        </w:r>
        <w:r w:rsidR="001F6623">
          <w:rPr>
            <w:noProof/>
            <w:webHidden/>
          </w:rPr>
          <w:instrText xml:space="preserve"> PAGEREF _Toc2333848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B76EEC">
      <w:pPr>
        <w:pStyle w:val="TM2"/>
        <w:tabs>
          <w:tab w:val="left" w:pos="800"/>
          <w:tab w:val="right" w:leader="dot" w:pos="9060"/>
        </w:tabs>
        <w:rPr>
          <w:rFonts w:asciiTheme="minorHAnsi" w:eastAsiaTheme="minorEastAsia" w:hAnsiTheme="minorHAnsi" w:cstheme="minorBidi"/>
          <w:noProof/>
          <w:szCs w:val="24"/>
        </w:rPr>
      </w:pPr>
      <w:hyperlink w:anchor="_Toc2333849" w:history="1">
        <w:r w:rsidR="001F6623" w:rsidRPr="00B93FE9">
          <w:rPr>
            <w:rStyle w:val="Lienhypertexte"/>
            <w:iCs/>
            <w:noProof/>
          </w:rPr>
          <w:t>1.2</w:t>
        </w:r>
        <w:r w:rsidR="001F6623">
          <w:rPr>
            <w:rFonts w:asciiTheme="minorHAnsi" w:eastAsiaTheme="minorEastAsia" w:hAnsiTheme="minorHAnsi" w:cstheme="minorBidi"/>
            <w:noProof/>
            <w:szCs w:val="24"/>
          </w:rPr>
          <w:tab/>
        </w:r>
        <w:r w:rsidR="001F6623" w:rsidRPr="00B93FE9">
          <w:rPr>
            <w:rStyle w:val="Lienhypertexte"/>
            <w:iCs/>
            <w:noProof/>
          </w:rPr>
          <w:t>Organisation</w:t>
        </w:r>
        <w:r w:rsidR="001F6623">
          <w:rPr>
            <w:noProof/>
            <w:webHidden/>
          </w:rPr>
          <w:tab/>
        </w:r>
        <w:r w:rsidR="001F6623">
          <w:rPr>
            <w:noProof/>
            <w:webHidden/>
          </w:rPr>
          <w:fldChar w:fldCharType="begin"/>
        </w:r>
        <w:r w:rsidR="001F6623">
          <w:rPr>
            <w:noProof/>
            <w:webHidden/>
          </w:rPr>
          <w:instrText xml:space="preserve"> PAGEREF _Toc2333849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B76EEC">
      <w:pPr>
        <w:pStyle w:val="TM2"/>
        <w:tabs>
          <w:tab w:val="left" w:pos="800"/>
          <w:tab w:val="right" w:leader="dot" w:pos="9060"/>
        </w:tabs>
        <w:rPr>
          <w:rFonts w:asciiTheme="minorHAnsi" w:eastAsiaTheme="minorEastAsia" w:hAnsiTheme="minorHAnsi" w:cstheme="minorBidi"/>
          <w:noProof/>
          <w:szCs w:val="24"/>
        </w:rPr>
      </w:pPr>
      <w:hyperlink w:anchor="_Toc2333850" w:history="1">
        <w:r w:rsidR="001F6623" w:rsidRPr="00B93FE9">
          <w:rPr>
            <w:rStyle w:val="Lienhypertexte"/>
            <w:iCs/>
            <w:noProof/>
          </w:rPr>
          <w:t>1.3</w:t>
        </w:r>
        <w:r w:rsidR="001F6623">
          <w:rPr>
            <w:rFonts w:asciiTheme="minorHAnsi" w:eastAsiaTheme="minorEastAsia" w:hAnsiTheme="minorHAnsi" w:cstheme="minorBidi"/>
            <w:noProof/>
            <w:szCs w:val="24"/>
          </w:rPr>
          <w:tab/>
        </w:r>
        <w:r w:rsidR="001F6623" w:rsidRPr="00B93FE9">
          <w:rPr>
            <w:rStyle w:val="Lienhypertexte"/>
            <w:iCs/>
            <w:noProof/>
          </w:rPr>
          <w:t>Objectifs</w:t>
        </w:r>
        <w:r w:rsidR="001F6623">
          <w:rPr>
            <w:noProof/>
            <w:webHidden/>
          </w:rPr>
          <w:tab/>
        </w:r>
        <w:r w:rsidR="001F6623">
          <w:rPr>
            <w:noProof/>
            <w:webHidden/>
          </w:rPr>
          <w:fldChar w:fldCharType="begin"/>
        </w:r>
        <w:r w:rsidR="001F6623">
          <w:rPr>
            <w:noProof/>
            <w:webHidden/>
          </w:rPr>
          <w:instrText xml:space="preserve"> PAGEREF _Toc2333850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B76EEC">
      <w:pPr>
        <w:pStyle w:val="TM2"/>
        <w:tabs>
          <w:tab w:val="left" w:pos="800"/>
          <w:tab w:val="right" w:leader="dot" w:pos="9060"/>
        </w:tabs>
        <w:rPr>
          <w:rFonts w:asciiTheme="minorHAnsi" w:eastAsiaTheme="minorEastAsia" w:hAnsiTheme="minorHAnsi" w:cstheme="minorBidi"/>
          <w:noProof/>
          <w:szCs w:val="24"/>
        </w:rPr>
      </w:pPr>
      <w:hyperlink w:anchor="_Toc2333851" w:history="1">
        <w:r w:rsidR="001F6623" w:rsidRPr="00B93FE9">
          <w:rPr>
            <w:rStyle w:val="Lienhypertexte"/>
            <w:iCs/>
            <w:noProof/>
          </w:rPr>
          <w:t>1.4</w:t>
        </w:r>
        <w:r w:rsidR="001F6623">
          <w:rPr>
            <w:rFonts w:asciiTheme="minorHAnsi" w:eastAsiaTheme="minorEastAsia" w:hAnsiTheme="minorHAnsi" w:cstheme="minorBidi"/>
            <w:noProof/>
            <w:szCs w:val="24"/>
          </w:rPr>
          <w:tab/>
        </w:r>
        <w:r w:rsidR="001F6623" w:rsidRPr="00B93FE9">
          <w:rPr>
            <w:rStyle w:val="Lienhypertexte"/>
            <w:iCs/>
            <w:noProof/>
          </w:rPr>
          <w:t>Planification initiale</w:t>
        </w:r>
        <w:r w:rsidR="001F6623">
          <w:rPr>
            <w:noProof/>
            <w:webHidden/>
          </w:rPr>
          <w:tab/>
        </w:r>
        <w:r w:rsidR="001F6623">
          <w:rPr>
            <w:noProof/>
            <w:webHidden/>
          </w:rPr>
          <w:fldChar w:fldCharType="begin"/>
        </w:r>
        <w:r w:rsidR="001F6623">
          <w:rPr>
            <w:noProof/>
            <w:webHidden/>
          </w:rPr>
          <w:instrText xml:space="preserve"> PAGEREF _Toc2333851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B76EEC">
      <w:pPr>
        <w:pStyle w:val="TM1"/>
        <w:rPr>
          <w:rFonts w:asciiTheme="minorHAnsi" w:eastAsiaTheme="minorEastAsia" w:hAnsiTheme="minorHAnsi" w:cstheme="minorBidi"/>
          <w:szCs w:val="24"/>
        </w:rPr>
      </w:pPr>
      <w:hyperlink w:anchor="_Toc2333852" w:history="1">
        <w:r w:rsidR="001F6623" w:rsidRPr="00B93FE9">
          <w:rPr>
            <w:rStyle w:val="Lienhypertexte"/>
          </w:rPr>
          <w:t>2</w:t>
        </w:r>
        <w:r w:rsidR="001F6623">
          <w:rPr>
            <w:rFonts w:asciiTheme="minorHAnsi" w:eastAsiaTheme="minorEastAsia" w:hAnsiTheme="minorHAnsi" w:cstheme="minorBidi"/>
            <w:szCs w:val="24"/>
          </w:rPr>
          <w:tab/>
        </w:r>
        <w:r w:rsidR="001F6623" w:rsidRPr="00B93FE9">
          <w:rPr>
            <w:rStyle w:val="Lienhypertexte"/>
          </w:rPr>
          <w:t>Analyse</w:t>
        </w:r>
        <w:r w:rsidR="001F6623">
          <w:rPr>
            <w:webHidden/>
          </w:rPr>
          <w:tab/>
        </w:r>
        <w:r w:rsidR="001F6623">
          <w:rPr>
            <w:webHidden/>
          </w:rPr>
          <w:fldChar w:fldCharType="begin"/>
        </w:r>
        <w:r w:rsidR="001F6623">
          <w:rPr>
            <w:webHidden/>
          </w:rPr>
          <w:instrText xml:space="preserve"> PAGEREF _Toc2333852 \h </w:instrText>
        </w:r>
        <w:r w:rsidR="001F6623">
          <w:rPr>
            <w:webHidden/>
          </w:rPr>
        </w:r>
        <w:r w:rsidR="001F6623">
          <w:rPr>
            <w:webHidden/>
          </w:rPr>
          <w:fldChar w:fldCharType="separate"/>
        </w:r>
        <w:r w:rsidR="004B00E5">
          <w:rPr>
            <w:webHidden/>
          </w:rPr>
          <w:t>3</w:t>
        </w:r>
        <w:r w:rsidR="001F6623">
          <w:rPr>
            <w:webHidden/>
          </w:rPr>
          <w:fldChar w:fldCharType="end"/>
        </w:r>
      </w:hyperlink>
    </w:p>
    <w:p w:rsidR="001F6623" w:rsidRDefault="00B76EEC">
      <w:pPr>
        <w:pStyle w:val="TM2"/>
        <w:tabs>
          <w:tab w:val="left" w:pos="800"/>
          <w:tab w:val="right" w:leader="dot" w:pos="9060"/>
        </w:tabs>
        <w:rPr>
          <w:rFonts w:asciiTheme="minorHAnsi" w:eastAsiaTheme="minorEastAsia" w:hAnsiTheme="minorHAnsi" w:cstheme="minorBidi"/>
          <w:noProof/>
          <w:szCs w:val="24"/>
        </w:rPr>
      </w:pPr>
      <w:hyperlink w:anchor="_Toc2333853" w:history="1">
        <w:r w:rsidR="001F6623" w:rsidRPr="00B93FE9">
          <w:rPr>
            <w:rStyle w:val="Lienhypertexte"/>
            <w:iCs/>
            <w:noProof/>
          </w:rPr>
          <w:t>2.1</w:t>
        </w:r>
        <w:r w:rsidR="001F6623">
          <w:rPr>
            <w:rFonts w:asciiTheme="minorHAnsi" w:eastAsiaTheme="minorEastAsia" w:hAnsiTheme="minorHAnsi" w:cstheme="minorBidi"/>
            <w:noProof/>
            <w:szCs w:val="24"/>
          </w:rPr>
          <w:tab/>
        </w:r>
        <w:r w:rsidR="001F6623" w:rsidRPr="00B93FE9">
          <w:rPr>
            <w:rStyle w:val="Lienhypertexte"/>
            <w:iCs/>
            <w:noProof/>
          </w:rPr>
          <w:t>Use cases et scénarios</w:t>
        </w:r>
        <w:r w:rsidR="001F6623">
          <w:rPr>
            <w:noProof/>
            <w:webHidden/>
          </w:rPr>
          <w:tab/>
        </w:r>
        <w:r w:rsidR="001F6623">
          <w:rPr>
            <w:noProof/>
            <w:webHidden/>
          </w:rPr>
          <w:fldChar w:fldCharType="begin"/>
        </w:r>
        <w:r w:rsidR="001F6623">
          <w:rPr>
            <w:noProof/>
            <w:webHidden/>
          </w:rPr>
          <w:instrText xml:space="preserve"> PAGEREF _Toc2333853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B76EEC">
      <w:pPr>
        <w:pStyle w:val="TM3"/>
        <w:tabs>
          <w:tab w:val="left" w:pos="1200"/>
          <w:tab w:val="right" w:leader="dot" w:pos="9060"/>
        </w:tabs>
        <w:rPr>
          <w:rFonts w:asciiTheme="minorHAnsi" w:eastAsiaTheme="minorEastAsia" w:hAnsiTheme="minorHAnsi" w:cstheme="minorBidi"/>
          <w:noProof/>
          <w:szCs w:val="24"/>
        </w:rPr>
      </w:pPr>
      <w:hyperlink w:anchor="_Toc2333854" w:history="1">
        <w:r w:rsidR="001F6623" w:rsidRPr="00B93FE9">
          <w:rPr>
            <w:rStyle w:val="Lienhypertexte"/>
            <w:noProof/>
            <w:lang w:val="en"/>
          </w:rPr>
          <w:t>2.1.1</w:t>
        </w:r>
        <w:r w:rsidR="001F6623">
          <w:rPr>
            <w:rFonts w:asciiTheme="minorHAnsi" w:eastAsiaTheme="minorEastAsia" w:hAnsiTheme="minorHAnsi" w:cstheme="minorBidi"/>
            <w:noProof/>
            <w:szCs w:val="24"/>
          </w:rPr>
          <w:tab/>
        </w:r>
        <w:r w:rsidR="001F6623" w:rsidRPr="00B93FE9">
          <w:rPr>
            <w:rStyle w:val="Lienhypertexte"/>
            <w:noProof/>
            <w:lang w:val="en"/>
          </w:rPr>
          <w:t>(Use case 1)</w:t>
        </w:r>
        <w:r w:rsidR="001F6623">
          <w:rPr>
            <w:noProof/>
            <w:webHidden/>
          </w:rPr>
          <w:tab/>
        </w:r>
        <w:r w:rsidR="001F6623">
          <w:rPr>
            <w:noProof/>
            <w:webHidden/>
          </w:rPr>
          <w:fldChar w:fldCharType="begin"/>
        </w:r>
        <w:r w:rsidR="001F6623">
          <w:rPr>
            <w:noProof/>
            <w:webHidden/>
          </w:rPr>
          <w:instrText xml:space="preserve"> PAGEREF _Toc2333854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B76EEC">
      <w:pPr>
        <w:pStyle w:val="TM3"/>
        <w:tabs>
          <w:tab w:val="left" w:pos="1200"/>
          <w:tab w:val="right" w:leader="dot" w:pos="9060"/>
        </w:tabs>
        <w:rPr>
          <w:rFonts w:asciiTheme="minorHAnsi" w:eastAsiaTheme="minorEastAsia" w:hAnsiTheme="minorHAnsi" w:cstheme="minorBidi"/>
          <w:noProof/>
          <w:szCs w:val="24"/>
        </w:rPr>
      </w:pPr>
      <w:hyperlink w:anchor="_Toc2333855" w:history="1">
        <w:r w:rsidR="001F6623" w:rsidRPr="00B93FE9">
          <w:rPr>
            <w:rStyle w:val="Lienhypertexte"/>
            <w:noProof/>
            <w:lang w:val="en"/>
          </w:rPr>
          <w:t>2.1.2</w:t>
        </w:r>
        <w:r w:rsidR="001F6623">
          <w:rPr>
            <w:rFonts w:asciiTheme="minorHAnsi" w:eastAsiaTheme="minorEastAsia" w:hAnsiTheme="minorHAnsi" w:cstheme="minorBidi"/>
            <w:noProof/>
            <w:szCs w:val="24"/>
          </w:rPr>
          <w:tab/>
        </w:r>
        <w:r w:rsidR="001F6623" w:rsidRPr="00B93FE9">
          <w:rPr>
            <w:rStyle w:val="Lienhypertexte"/>
            <w:noProof/>
            <w:lang w:val="en"/>
          </w:rPr>
          <w:t>(Use case 2)</w:t>
        </w:r>
        <w:r w:rsidR="001F6623">
          <w:rPr>
            <w:noProof/>
            <w:webHidden/>
          </w:rPr>
          <w:tab/>
        </w:r>
        <w:r w:rsidR="001F6623">
          <w:rPr>
            <w:noProof/>
            <w:webHidden/>
          </w:rPr>
          <w:fldChar w:fldCharType="begin"/>
        </w:r>
        <w:r w:rsidR="001F6623">
          <w:rPr>
            <w:noProof/>
            <w:webHidden/>
          </w:rPr>
          <w:instrText xml:space="preserve"> PAGEREF _Toc2333855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B76EEC">
      <w:pPr>
        <w:pStyle w:val="TM3"/>
        <w:tabs>
          <w:tab w:val="left" w:pos="1200"/>
          <w:tab w:val="right" w:leader="dot" w:pos="9060"/>
        </w:tabs>
        <w:rPr>
          <w:rFonts w:asciiTheme="minorHAnsi" w:eastAsiaTheme="minorEastAsia" w:hAnsiTheme="minorHAnsi" w:cstheme="minorBidi"/>
          <w:noProof/>
          <w:szCs w:val="24"/>
        </w:rPr>
      </w:pPr>
      <w:hyperlink w:anchor="_Toc2333856" w:history="1">
        <w:r w:rsidR="001F6623" w:rsidRPr="00B93FE9">
          <w:rPr>
            <w:rStyle w:val="Lienhypertexte"/>
            <w:noProof/>
            <w:lang w:val="en"/>
          </w:rPr>
          <w:t>2.1.3</w:t>
        </w:r>
        <w:r w:rsidR="001F6623">
          <w:rPr>
            <w:rFonts w:asciiTheme="minorHAnsi" w:eastAsiaTheme="minorEastAsia" w:hAnsiTheme="minorHAnsi" w:cstheme="minorBidi"/>
            <w:noProof/>
            <w:szCs w:val="24"/>
          </w:rPr>
          <w:tab/>
        </w:r>
        <w:r w:rsidR="001F6623" w:rsidRPr="00B93FE9">
          <w:rPr>
            <w:rStyle w:val="Lienhypertexte"/>
            <w:noProof/>
            <w:lang w:val="en"/>
          </w:rPr>
          <w:t>(Use case …)</w:t>
        </w:r>
        <w:r w:rsidR="001F6623">
          <w:rPr>
            <w:noProof/>
            <w:webHidden/>
          </w:rPr>
          <w:tab/>
        </w:r>
        <w:r w:rsidR="001F6623">
          <w:rPr>
            <w:noProof/>
            <w:webHidden/>
          </w:rPr>
          <w:fldChar w:fldCharType="begin"/>
        </w:r>
        <w:r w:rsidR="001F6623">
          <w:rPr>
            <w:noProof/>
            <w:webHidden/>
          </w:rPr>
          <w:instrText xml:space="preserve"> PAGEREF _Toc2333856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B76EEC">
      <w:pPr>
        <w:pStyle w:val="TM2"/>
        <w:tabs>
          <w:tab w:val="left" w:pos="800"/>
          <w:tab w:val="right" w:leader="dot" w:pos="9060"/>
        </w:tabs>
        <w:rPr>
          <w:rFonts w:asciiTheme="minorHAnsi" w:eastAsiaTheme="minorEastAsia" w:hAnsiTheme="minorHAnsi" w:cstheme="minorBidi"/>
          <w:noProof/>
          <w:szCs w:val="24"/>
        </w:rPr>
      </w:pPr>
      <w:hyperlink w:anchor="_Toc2333857" w:history="1">
        <w:r w:rsidR="001F6623" w:rsidRPr="00B93FE9">
          <w:rPr>
            <w:rStyle w:val="Lienhypertexte"/>
            <w:iCs/>
            <w:noProof/>
          </w:rPr>
          <w:t>2.2</w:t>
        </w:r>
        <w:r w:rsidR="001F6623">
          <w:rPr>
            <w:rFonts w:asciiTheme="minorHAnsi" w:eastAsiaTheme="minorEastAsia" w:hAnsiTheme="minorHAnsi" w:cstheme="minorBidi"/>
            <w:noProof/>
            <w:szCs w:val="24"/>
          </w:rPr>
          <w:tab/>
        </w:r>
        <w:r w:rsidR="001F6623" w:rsidRPr="00B93FE9">
          <w:rPr>
            <w:rStyle w:val="Lienhypertexte"/>
            <w:iCs/>
            <w:noProof/>
          </w:rPr>
          <w:t>Modèle Conceptuel de Données</w:t>
        </w:r>
        <w:r w:rsidR="001F6623">
          <w:rPr>
            <w:noProof/>
            <w:webHidden/>
          </w:rPr>
          <w:tab/>
        </w:r>
        <w:r w:rsidR="001F6623">
          <w:rPr>
            <w:noProof/>
            <w:webHidden/>
          </w:rPr>
          <w:fldChar w:fldCharType="begin"/>
        </w:r>
        <w:r w:rsidR="001F6623">
          <w:rPr>
            <w:noProof/>
            <w:webHidden/>
          </w:rPr>
          <w:instrText xml:space="preserve"> PAGEREF _Toc2333857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B76EEC">
      <w:pPr>
        <w:pStyle w:val="TM2"/>
        <w:tabs>
          <w:tab w:val="left" w:pos="800"/>
          <w:tab w:val="right" w:leader="dot" w:pos="9060"/>
        </w:tabs>
        <w:rPr>
          <w:rFonts w:asciiTheme="minorHAnsi" w:eastAsiaTheme="minorEastAsia" w:hAnsiTheme="minorHAnsi" w:cstheme="minorBidi"/>
          <w:noProof/>
          <w:szCs w:val="24"/>
        </w:rPr>
      </w:pPr>
      <w:hyperlink w:anchor="_Toc2333858" w:history="1">
        <w:r w:rsidR="001F6623" w:rsidRPr="00B93FE9">
          <w:rPr>
            <w:rStyle w:val="Lienhypertexte"/>
            <w:iCs/>
            <w:noProof/>
          </w:rPr>
          <w:t>2.3</w:t>
        </w:r>
        <w:r w:rsidR="001F6623">
          <w:rPr>
            <w:rFonts w:asciiTheme="minorHAnsi" w:eastAsiaTheme="minorEastAsia" w:hAnsiTheme="minorHAnsi" w:cstheme="minorBidi"/>
            <w:noProof/>
            <w:szCs w:val="24"/>
          </w:rPr>
          <w:tab/>
        </w:r>
        <w:r w:rsidR="001F6623" w:rsidRPr="00B93FE9">
          <w:rPr>
            <w:rStyle w:val="Lienhypertexte"/>
            <w:iCs/>
            <w:noProof/>
          </w:rPr>
          <w:t>Stratégie de test</w:t>
        </w:r>
        <w:r w:rsidR="001F6623">
          <w:rPr>
            <w:noProof/>
            <w:webHidden/>
          </w:rPr>
          <w:tab/>
        </w:r>
        <w:r w:rsidR="001F6623">
          <w:rPr>
            <w:noProof/>
            <w:webHidden/>
          </w:rPr>
          <w:fldChar w:fldCharType="begin"/>
        </w:r>
        <w:r w:rsidR="001F6623">
          <w:rPr>
            <w:noProof/>
            <w:webHidden/>
          </w:rPr>
          <w:instrText xml:space="preserve"> PAGEREF _Toc2333858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B76EEC">
      <w:pPr>
        <w:pStyle w:val="TM2"/>
        <w:tabs>
          <w:tab w:val="left" w:pos="800"/>
          <w:tab w:val="right" w:leader="dot" w:pos="9060"/>
        </w:tabs>
        <w:rPr>
          <w:rFonts w:asciiTheme="minorHAnsi" w:eastAsiaTheme="minorEastAsia" w:hAnsiTheme="minorHAnsi" w:cstheme="minorBidi"/>
          <w:noProof/>
          <w:szCs w:val="24"/>
        </w:rPr>
      </w:pPr>
      <w:hyperlink w:anchor="_Toc2333859" w:history="1">
        <w:r w:rsidR="001F6623" w:rsidRPr="00B93FE9">
          <w:rPr>
            <w:rStyle w:val="Lienhypertexte"/>
            <w:iCs/>
            <w:noProof/>
          </w:rPr>
          <w:t>2.4</w:t>
        </w:r>
        <w:r w:rsidR="001F6623">
          <w:rPr>
            <w:rFonts w:asciiTheme="minorHAnsi" w:eastAsiaTheme="minorEastAsia" w:hAnsiTheme="minorHAnsi" w:cstheme="minorBidi"/>
            <w:noProof/>
            <w:szCs w:val="24"/>
          </w:rPr>
          <w:tab/>
        </w:r>
        <w:r w:rsidR="001F6623" w:rsidRPr="00B93FE9">
          <w:rPr>
            <w:rStyle w:val="Lienhypertexte"/>
            <w:iCs/>
            <w:noProof/>
          </w:rPr>
          <w:t>Budget</w:t>
        </w:r>
        <w:r w:rsidR="001F6623">
          <w:rPr>
            <w:noProof/>
            <w:webHidden/>
          </w:rPr>
          <w:tab/>
        </w:r>
        <w:r w:rsidR="001F6623">
          <w:rPr>
            <w:noProof/>
            <w:webHidden/>
          </w:rPr>
          <w:fldChar w:fldCharType="begin"/>
        </w:r>
        <w:r w:rsidR="001F6623">
          <w:rPr>
            <w:noProof/>
            <w:webHidden/>
          </w:rPr>
          <w:instrText xml:space="preserve"> PAGEREF _Toc2333859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B76EEC">
      <w:pPr>
        <w:pStyle w:val="TM1"/>
        <w:rPr>
          <w:rFonts w:asciiTheme="minorHAnsi" w:eastAsiaTheme="minorEastAsia" w:hAnsiTheme="minorHAnsi" w:cstheme="minorBidi"/>
          <w:szCs w:val="24"/>
        </w:rPr>
      </w:pPr>
      <w:hyperlink w:anchor="_Toc2333860" w:history="1">
        <w:r w:rsidR="001F6623" w:rsidRPr="00B93FE9">
          <w:rPr>
            <w:rStyle w:val="Lienhypertexte"/>
          </w:rPr>
          <w:t>3</w:t>
        </w:r>
        <w:r w:rsidR="001F6623">
          <w:rPr>
            <w:rFonts w:asciiTheme="minorHAnsi" w:eastAsiaTheme="minorEastAsia" w:hAnsiTheme="minorHAnsi" w:cstheme="minorBidi"/>
            <w:szCs w:val="24"/>
          </w:rPr>
          <w:tab/>
        </w:r>
        <w:r w:rsidR="001F6623" w:rsidRPr="00B93FE9">
          <w:rPr>
            <w:rStyle w:val="Lienhypertexte"/>
          </w:rPr>
          <w:t>Implémentation</w:t>
        </w:r>
        <w:r w:rsidR="001F6623">
          <w:rPr>
            <w:webHidden/>
          </w:rPr>
          <w:tab/>
        </w:r>
        <w:r w:rsidR="001F6623">
          <w:rPr>
            <w:webHidden/>
          </w:rPr>
          <w:fldChar w:fldCharType="begin"/>
        </w:r>
        <w:r w:rsidR="001F6623">
          <w:rPr>
            <w:webHidden/>
          </w:rPr>
          <w:instrText xml:space="preserve"> PAGEREF _Toc2333860 \h </w:instrText>
        </w:r>
        <w:r w:rsidR="001F6623">
          <w:rPr>
            <w:webHidden/>
          </w:rPr>
        </w:r>
        <w:r w:rsidR="001F6623">
          <w:rPr>
            <w:webHidden/>
          </w:rPr>
          <w:fldChar w:fldCharType="separate"/>
        </w:r>
        <w:r w:rsidR="004B00E5">
          <w:rPr>
            <w:webHidden/>
          </w:rPr>
          <w:t>3</w:t>
        </w:r>
        <w:r w:rsidR="001F6623">
          <w:rPr>
            <w:webHidden/>
          </w:rPr>
          <w:fldChar w:fldCharType="end"/>
        </w:r>
      </w:hyperlink>
    </w:p>
    <w:p w:rsidR="001F6623" w:rsidRDefault="00B76EEC">
      <w:pPr>
        <w:pStyle w:val="TM2"/>
        <w:tabs>
          <w:tab w:val="left" w:pos="800"/>
          <w:tab w:val="right" w:leader="dot" w:pos="9060"/>
        </w:tabs>
        <w:rPr>
          <w:rFonts w:asciiTheme="minorHAnsi" w:eastAsiaTheme="minorEastAsia" w:hAnsiTheme="minorHAnsi" w:cstheme="minorBidi"/>
          <w:noProof/>
          <w:szCs w:val="24"/>
        </w:rPr>
      </w:pPr>
      <w:hyperlink w:anchor="_Toc2333861" w:history="1">
        <w:r w:rsidR="001F6623" w:rsidRPr="00B93FE9">
          <w:rPr>
            <w:rStyle w:val="Lienhypertexte"/>
            <w:iCs/>
            <w:noProof/>
          </w:rPr>
          <w:t>3.1</w:t>
        </w:r>
        <w:r w:rsidR="001F6623">
          <w:rPr>
            <w:rFonts w:asciiTheme="minorHAnsi" w:eastAsiaTheme="minorEastAsia" w:hAnsiTheme="minorHAnsi" w:cstheme="minorBidi"/>
            <w:noProof/>
            <w:szCs w:val="24"/>
          </w:rPr>
          <w:tab/>
        </w:r>
        <w:r w:rsidR="001F6623" w:rsidRPr="00B93FE9">
          <w:rPr>
            <w:rStyle w:val="Lienhypertexte"/>
            <w:iCs/>
            <w:noProof/>
          </w:rPr>
          <w:t>Vue d’ensemble</w:t>
        </w:r>
        <w:r w:rsidR="001F6623">
          <w:rPr>
            <w:noProof/>
            <w:webHidden/>
          </w:rPr>
          <w:tab/>
        </w:r>
        <w:r w:rsidR="001F6623">
          <w:rPr>
            <w:noProof/>
            <w:webHidden/>
          </w:rPr>
          <w:fldChar w:fldCharType="begin"/>
        </w:r>
        <w:r w:rsidR="001F6623">
          <w:rPr>
            <w:noProof/>
            <w:webHidden/>
          </w:rPr>
          <w:instrText xml:space="preserve"> PAGEREF _Toc2333861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B76EEC">
      <w:pPr>
        <w:pStyle w:val="TM2"/>
        <w:tabs>
          <w:tab w:val="left" w:pos="800"/>
          <w:tab w:val="right" w:leader="dot" w:pos="9060"/>
        </w:tabs>
        <w:rPr>
          <w:rFonts w:asciiTheme="minorHAnsi" w:eastAsiaTheme="minorEastAsia" w:hAnsiTheme="minorHAnsi" w:cstheme="minorBidi"/>
          <w:noProof/>
          <w:szCs w:val="24"/>
        </w:rPr>
      </w:pPr>
      <w:hyperlink w:anchor="_Toc2333862" w:history="1">
        <w:r w:rsidR="001F6623" w:rsidRPr="00B93FE9">
          <w:rPr>
            <w:rStyle w:val="Lienhypertexte"/>
            <w:iCs/>
            <w:noProof/>
          </w:rPr>
          <w:t>3.2</w:t>
        </w:r>
        <w:r w:rsidR="001F6623">
          <w:rPr>
            <w:rFonts w:asciiTheme="minorHAnsi" w:eastAsiaTheme="minorEastAsia" w:hAnsiTheme="minorHAnsi" w:cstheme="minorBidi"/>
            <w:noProof/>
            <w:szCs w:val="24"/>
          </w:rPr>
          <w:tab/>
        </w:r>
        <w:r w:rsidR="001F6623" w:rsidRPr="00B93FE9">
          <w:rPr>
            <w:rStyle w:val="Lienhypertexte"/>
            <w:iCs/>
            <w:noProof/>
          </w:rPr>
          <w:t>Choix techniques</w:t>
        </w:r>
        <w:r w:rsidR="001F6623">
          <w:rPr>
            <w:noProof/>
            <w:webHidden/>
          </w:rPr>
          <w:tab/>
        </w:r>
        <w:r w:rsidR="001F6623">
          <w:rPr>
            <w:noProof/>
            <w:webHidden/>
          </w:rPr>
          <w:fldChar w:fldCharType="begin"/>
        </w:r>
        <w:r w:rsidR="001F6623">
          <w:rPr>
            <w:noProof/>
            <w:webHidden/>
          </w:rPr>
          <w:instrText xml:space="preserve"> PAGEREF _Toc2333862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B76EEC">
      <w:pPr>
        <w:pStyle w:val="TM2"/>
        <w:tabs>
          <w:tab w:val="left" w:pos="800"/>
          <w:tab w:val="right" w:leader="dot" w:pos="9060"/>
        </w:tabs>
        <w:rPr>
          <w:rFonts w:asciiTheme="minorHAnsi" w:eastAsiaTheme="minorEastAsia" w:hAnsiTheme="minorHAnsi" w:cstheme="minorBidi"/>
          <w:noProof/>
          <w:szCs w:val="24"/>
        </w:rPr>
      </w:pPr>
      <w:hyperlink w:anchor="_Toc2333863" w:history="1">
        <w:r w:rsidR="001F6623" w:rsidRPr="00B93FE9">
          <w:rPr>
            <w:rStyle w:val="Lienhypertexte"/>
            <w:iCs/>
            <w:noProof/>
          </w:rPr>
          <w:t>3.3</w:t>
        </w:r>
        <w:r w:rsidR="001F6623">
          <w:rPr>
            <w:rFonts w:asciiTheme="minorHAnsi" w:eastAsiaTheme="minorEastAsia" w:hAnsiTheme="minorHAnsi" w:cstheme="minorBidi"/>
            <w:noProof/>
            <w:szCs w:val="24"/>
          </w:rPr>
          <w:tab/>
        </w:r>
        <w:r w:rsidR="001F6623" w:rsidRPr="00B93FE9">
          <w:rPr>
            <w:rStyle w:val="Lienhypertexte"/>
            <w:iCs/>
            <w:noProof/>
          </w:rPr>
          <w:t>Modèle Logique de données</w:t>
        </w:r>
        <w:r w:rsidR="001F6623">
          <w:rPr>
            <w:noProof/>
            <w:webHidden/>
          </w:rPr>
          <w:tab/>
        </w:r>
        <w:r w:rsidR="001F6623">
          <w:rPr>
            <w:noProof/>
            <w:webHidden/>
          </w:rPr>
          <w:fldChar w:fldCharType="begin"/>
        </w:r>
        <w:r w:rsidR="001F6623">
          <w:rPr>
            <w:noProof/>
            <w:webHidden/>
          </w:rPr>
          <w:instrText xml:space="preserve"> PAGEREF _Toc2333863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B76EEC">
      <w:pPr>
        <w:pStyle w:val="TM2"/>
        <w:tabs>
          <w:tab w:val="left" w:pos="800"/>
          <w:tab w:val="right" w:leader="dot" w:pos="9060"/>
        </w:tabs>
        <w:rPr>
          <w:rFonts w:asciiTheme="minorHAnsi" w:eastAsiaTheme="minorEastAsia" w:hAnsiTheme="minorHAnsi" w:cstheme="minorBidi"/>
          <w:noProof/>
          <w:szCs w:val="24"/>
        </w:rPr>
      </w:pPr>
      <w:hyperlink w:anchor="_Toc2333864" w:history="1">
        <w:r w:rsidR="001F6623" w:rsidRPr="00B93FE9">
          <w:rPr>
            <w:rStyle w:val="Lienhypertexte"/>
            <w:iCs/>
            <w:noProof/>
          </w:rPr>
          <w:t>3.4</w:t>
        </w:r>
        <w:r w:rsidR="001F6623">
          <w:rPr>
            <w:rFonts w:asciiTheme="minorHAnsi" w:eastAsiaTheme="minorEastAsia" w:hAnsiTheme="minorHAnsi" w:cstheme="minorBidi"/>
            <w:noProof/>
            <w:szCs w:val="24"/>
          </w:rPr>
          <w:tab/>
        </w:r>
        <w:r w:rsidR="001F6623" w:rsidRPr="00B93FE9">
          <w:rPr>
            <w:rStyle w:val="Lienhypertexte"/>
            <w:iCs/>
            <w:noProof/>
          </w:rPr>
          <w:t>Points techniques spécifiques</w:t>
        </w:r>
        <w:r w:rsidR="001F6623">
          <w:rPr>
            <w:noProof/>
            <w:webHidden/>
          </w:rPr>
          <w:tab/>
        </w:r>
        <w:r w:rsidR="001F6623">
          <w:rPr>
            <w:noProof/>
            <w:webHidden/>
          </w:rPr>
          <w:fldChar w:fldCharType="begin"/>
        </w:r>
        <w:r w:rsidR="001F6623">
          <w:rPr>
            <w:noProof/>
            <w:webHidden/>
          </w:rPr>
          <w:instrText xml:space="preserve"> PAGEREF _Toc2333864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B76EEC">
      <w:pPr>
        <w:pStyle w:val="TM3"/>
        <w:tabs>
          <w:tab w:val="left" w:pos="1200"/>
          <w:tab w:val="right" w:leader="dot" w:pos="9060"/>
        </w:tabs>
        <w:rPr>
          <w:rFonts w:asciiTheme="minorHAnsi" w:eastAsiaTheme="minorEastAsia" w:hAnsiTheme="minorHAnsi" w:cstheme="minorBidi"/>
          <w:noProof/>
          <w:szCs w:val="24"/>
        </w:rPr>
      </w:pPr>
      <w:hyperlink w:anchor="_Toc2333865" w:history="1">
        <w:r w:rsidR="001F6623" w:rsidRPr="00B93FE9">
          <w:rPr>
            <w:rStyle w:val="Lienhypertexte"/>
            <w:noProof/>
          </w:rPr>
          <w:t>3.4.1</w:t>
        </w:r>
        <w:r w:rsidR="001F6623">
          <w:rPr>
            <w:rFonts w:asciiTheme="minorHAnsi" w:eastAsiaTheme="minorEastAsia" w:hAnsiTheme="minorHAnsi" w:cstheme="minorBidi"/>
            <w:noProof/>
            <w:szCs w:val="24"/>
          </w:rPr>
          <w:tab/>
        </w:r>
        <w:r w:rsidR="001F6623" w:rsidRPr="00B93FE9">
          <w:rPr>
            <w:rStyle w:val="Lienhypertexte"/>
            <w:noProof/>
          </w:rPr>
          <w:t>Point 1</w:t>
        </w:r>
        <w:r w:rsidR="001F6623">
          <w:rPr>
            <w:noProof/>
            <w:webHidden/>
          </w:rPr>
          <w:tab/>
        </w:r>
        <w:r w:rsidR="001F6623">
          <w:rPr>
            <w:noProof/>
            <w:webHidden/>
          </w:rPr>
          <w:fldChar w:fldCharType="begin"/>
        </w:r>
        <w:r w:rsidR="001F6623">
          <w:rPr>
            <w:noProof/>
            <w:webHidden/>
          </w:rPr>
          <w:instrText xml:space="preserve"> PAGEREF _Toc2333865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B76EEC">
      <w:pPr>
        <w:pStyle w:val="TM3"/>
        <w:tabs>
          <w:tab w:val="left" w:pos="1200"/>
          <w:tab w:val="right" w:leader="dot" w:pos="9060"/>
        </w:tabs>
        <w:rPr>
          <w:rFonts w:asciiTheme="minorHAnsi" w:eastAsiaTheme="minorEastAsia" w:hAnsiTheme="minorHAnsi" w:cstheme="minorBidi"/>
          <w:noProof/>
          <w:szCs w:val="24"/>
        </w:rPr>
      </w:pPr>
      <w:hyperlink w:anchor="_Toc2333866" w:history="1">
        <w:r w:rsidR="001F6623" w:rsidRPr="00B93FE9">
          <w:rPr>
            <w:rStyle w:val="Lienhypertexte"/>
            <w:noProof/>
          </w:rPr>
          <w:t>3.4.2</w:t>
        </w:r>
        <w:r w:rsidR="001F6623">
          <w:rPr>
            <w:rFonts w:asciiTheme="minorHAnsi" w:eastAsiaTheme="minorEastAsia" w:hAnsiTheme="minorHAnsi" w:cstheme="minorBidi"/>
            <w:noProof/>
            <w:szCs w:val="24"/>
          </w:rPr>
          <w:tab/>
        </w:r>
        <w:r w:rsidR="001F6623" w:rsidRPr="00B93FE9">
          <w:rPr>
            <w:rStyle w:val="Lienhypertexte"/>
            <w:noProof/>
          </w:rPr>
          <w:t>Point 2</w:t>
        </w:r>
        <w:r w:rsidR="001F6623">
          <w:rPr>
            <w:noProof/>
            <w:webHidden/>
          </w:rPr>
          <w:tab/>
        </w:r>
        <w:r w:rsidR="001F6623">
          <w:rPr>
            <w:noProof/>
            <w:webHidden/>
          </w:rPr>
          <w:fldChar w:fldCharType="begin"/>
        </w:r>
        <w:r w:rsidR="001F6623">
          <w:rPr>
            <w:noProof/>
            <w:webHidden/>
          </w:rPr>
          <w:instrText xml:space="preserve"> PAGEREF _Toc2333866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B76EEC">
      <w:pPr>
        <w:pStyle w:val="TM3"/>
        <w:tabs>
          <w:tab w:val="left" w:pos="1200"/>
          <w:tab w:val="right" w:leader="dot" w:pos="9060"/>
        </w:tabs>
        <w:rPr>
          <w:rFonts w:asciiTheme="minorHAnsi" w:eastAsiaTheme="minorEastAsia" w:hAnsiTheme="minorHAnsi" w:cstheme="minorBidi"/>
          <w:noProof/>
          <w:szCs w:val="24"/>
        </w:rPr>
      </w:pPr>
      <w:hyperlink w:anchor="_Toc2333867" w:history="1">
        <w:r w:rsidR="001F6623" w:rsidRPr="00B93FE9">
          <w:rPr>
            <w:rStyle w:val="Lienhypertexte"/>
            <w:noProof/>
          </w:rPr>
          <w:t>3.4.3</w:t>
        </w:r>
        <w:r w:rsidR="001F6623">
          <w:rPr>
            <w:rFonts w:asciiTheme="minorHAnsi" w:eastAsiaTheme="minorEastAsia" w:hAnsiTheme="minorHAnsi" w:cstheme="minorBidi"/>
            <w:noProof/>
            <w:szCs w:val="24"/>
          </w:rPr>
          <w:tab/>
        </w:r>
        <w:r w:rsidR="001F6623" w:rsidRPr="00B93FE9">
          <w:rPr>
            <w:rStyle w:val="Lienhypertexte"/>
            <w:noProof/>
          </w:rPr>
          <w:t>Point …</w:t>
        </w:r>
        <w:r w:rsidR="001F6623">
          <w:rPr>
            <w:noProof/>
            <w:webHidden/>
          </w:rPr>
          <w:tab/>
        </w:r>
        <w:r w:rsidR="001F6623">
          <w:rPr>
            <w:noProof/>
            <w:webHidden/>
          </w:rPr>
          <w:fldChar w:fldCharType="begin"/>
        </w:r>
        <w:r w:rsidR="001F6623">
          <w:rPr>
            <w:noProof/>
            <w:webHidden/>
          </w:rPr>
          <w:instrText xml:space="preserve"> PAGEREF _Toc2333867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B76EEC">
      <w:pPr>
        <w:pStyle w:val="TM2"/>
        <w:tabs>
          <w:tab w:val="left" w:pos="800"/>
          <w:tab w:val="right" w:leader="dot" w:pos="9060"/>
        </w:tabs>
        <w:rPr>
          <w:rFonts w:asciiTheme="minorHAnsi" w:eastAsiaTheme="minorEastAsia" w:hAnsiTheme="minorHAnsi" w:cstheme="minorBidi"/>
          <w:noProof/>
          <w:szCs w:val="24"/>
        </w:rPr>
      </w:pPr>
      <w:hyperlink w:anchor="_Toc2333868" w:history="1">
        <w:r w:rsidR="001F6623" w:rsidRPr="00B93FE9">
          <w:rPr>
            <w:rStyle w:val="Lienhypertexte"/>
            <w:iCs/>
            <w:noProof/>
          </w:rPr>
          <w:t>3.5</w:t>
        </w:r>
        <w:r w:rsidR="001F6623">
          <w:rPr>
            <w:rFonts w:asciiTheme="minorHAnsi" w:eastAsiaTheme="minorEastAsia" w:hAnsiTheme="minorHAnsi" w:cstheme="minorBidi"/>
            <w:noProof/>
            <w:szCs w:val="24"/>
          </w:rPr>
          <w:tab/>
        </w:r>
        <w:r w:rsidR="001F6623" w:rsidRPr="00B93FE9">
          <w:rPr>
            <w:rStyle w:val="Lienhypertexte"/>
            <w:iCs/>
            <w:noProof/>
          </w:rPr>
          <w:t>Livraisons</w:t>
        </w:r>
        <w:r w:rsidR="001F6623">
          <w:rPr>
            <w:noProof/>
            <w:webHidden/>
          </w:rPr>
          <w:tab/>
        </w:r>
        <w:r w:rsidR="001F6623">
          <w:rPr>
            <w:noProof/>
            <w:webHidden/>
          </w:rPr>
          <w:fldChar w:fldCharType="begin"/>
        </w:r>
        <w:r w:rsidR="001F6623">
          <w:rPr>
            <w:noProof/>
            <w:webHidden/>
          </w:rPr>
          <w:instrText xml:space="preserve"> PAGEREF _Toc2333868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B76EEC">
      <w:pPr>
        <w:pStyle w:val="TM1"/>
        <w:rPr>
          <w:rFonts w:asciiTheme="minorHAnsi" w:eastAsiaTheme="minorEastAsia" w:hAnsiTheme="minorHAnsi" w:cstheme="minorBidi"/>
          <w:szCs w:val="24"/>
        </w:rPr>
      </w:pPr>
      <w:hyperlink w:anchor="_Toc2333869" w:history="1">
        <w:r w:rsidR="001F6623" w:rsidRPr="00B93FE9">
          <w:rPr>
            <w:rStyle w:val="Lienhypertexte"/>
          </w:rPr>
          <w:t>4</w:t>
        </w:r>
        <w:r w:rsidR="001F6623">
          <w:rPr>
            <w:rFonts w:asciiTheme="minorHAnsi" w:eastAsiaTheme="minorEastAsia" w:hAnsiTheme="minorHAnsi" w:cstheme="minorBidi"/>
            <w:szCs w:val="24"/>
          </w:rPr>
          <w:tab/>
        </w:r>
        <w:r w:rsidR="001F6623" w:rsidRPr="00B93FE9">
          <w:rPr>
            <w:rStyle w:val="Lienhypertexte"/>
          </w:rPr>
          <w:t>Tests</w:t>
        </w:r>
        <w:r w:rsidR="001F6623">
          <w:rPr>
            <w:webHidden/>
          </w:rPr>
          <w:tab/>
        </w:r>
        <w:r w:rsidR="001F6623">
          <w:rPr>
            <w:webHidden/>
          </w:rPr>
          <w:fldChar w:fldCharType="begin"/>
        </w:r>
        <w:r w:rsidR="001F6623">
          <w:rPr>
            <w:webHidden/>
          </w:rPr>
          <w:instrText xml:space="preserve"> PAGEREF _Toc2333869 \h </w:instrText>
        </w:r>
        <w:r w:rsidR="001F6623">
          <w:rPr>
            <w:webHidden/>
          </w:rPr>
        </w:r>
        <w:r w:rsidR="001F6623">
          <w:rPr>
            <w:webHidden/>
          </w:rPr>
          <w:fldChar w:fldCharType="separate"/>
        </w:r>
        <w:r w:rsidR="004B00E5">
          <w:rPr>
            <w:webHidden/>
          </w:rPr>
          <w:t>3</w:t>
        </w:r>
        <w:r w:rsidR="001F6623">
          <w:rPr>
            <w:webHidden/>
          </w:rPr>
          <w:fldChar w:fldCharType="end"/>
        </w:r>
      </w:hyperlink>
    </w:p>
    <w:p w:rsidR="001F6623" w:rsidRDefault="00B76EEC">
      <w:pPr>
        <w:pStyle w:val="TM2"/>
        <w:tabs>
          <w:tab w:val="left" w:pos="800"/>
          <w:tab w:val="right" w:leader="dot" w:pos="9060"/>
        </w:tabs>
        <w:rPr>
          <w:rFonts w:asciiTheme="minorHAnsi" w:eastAsiaTheme="minorEastAsia" w:hAnsiTheme="minorHAnsi" w:cstheme="minorBidi"/>
          <w:noProof/>
          <w:szCs w:val="24"/>
        </w:rPr>
      </w:pPr>
      <w:hyperlink w:anchor="_Toc2333870" w:history="1">
        <w:r w:rsidR="001F6623" w:rsidRPr="00B93FE9">
          <w:rPr>
            <w:rStyle w:val="Lienhypertexte"/>
            <w:iCs/>
            <w:noProof/>
          </w:rPr>
          <w:t>4.1</w:t>
        </w:r>
        <w:r w:rsidR="001F6623">
          <w:rPr>
            <w:rFonts w:asciiTheme="minorHAnsi" w:eastAsiaTheme="minorEastAsia" w:hAnsiTheme="minorHAnsi" w:cstheme="minorBidi"/>
            <w:noProof/>
            <w:szCs w:val="24"/>
          </w:rPr>
          <w:tab/>
        </w:r>
        <w:r w:rsidR="001F6623" w:rsidRPr="00B93FE9">
          <w:rPr>
            <w:rStyle w:val="Lienhypertexte"/>
            <w:iCs/>
            <w:noProof/>
          </w:rPr>
          <w:t>Tests effectués</w:t>
        </w:r>
        <w:r w:rsidR="001F6623">
          <w:rPr>
            <w:noProof/>
            <w:webHidden/>
          </w:rPr>
          <w:tab/>
        </w:r>
        <w:r w:rsidR="001F6623">
          <w:rPr>
            <w:noProof/>
            <w:webHidden/>
          </w:rPr>
          <w:fldChar w:fldCharType="begin"/>
        </w:r>
        <w:r w:rsidR="001F6623">
          <w:rPr>
            <w:noProof/>
            <w:webHidden/>
          </w:rPr>
          <w:instrText xml:space="preserve"> PAGEREF _Toc2333870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B76EEC">
      <w:pPr>
        <w:pStyle w:val="TM2"/>
        <w:tabs>
          <w:tab w:val="left" w:pos="800"/>
          <w:tab w:val="right" w:leader="dot" w:pos="9060"/>
        </w:tabs>
        <w:rPr>
          <w:rFonts w:asciiTheme="minorHAnsi" w:eastAsiaTheme="minorEastAsia" w:hAnsiTheme="minorHAnsi" w:cstheme="minorBidi"/>
          <w:noProof/>
          <w:szCs w:val="24"/>
        </w:rPr>
      </w:pPr>
      <w:hyperlink w:anchor="_Toc2333871" w:history="1">
        <w:r w:rsidR="001F6623" w:rsidRPr="00B93FE9">
          <w:rPr>
            <w:rStyle w:val="Lienhypertexte"/>
            <w:iCs/>
            <w:noProof/>
          </w:rPr>
          <w:t>4.2</w:t>
        </w:r>
        <w:r w:rsidR="001F6623">
          <w:rPr>
            <w:rFonts w:asciiTheme="minorHAnsi" w:eastAsiaTheme="minorEastAsia" w:hAnsiTheme="minorHAnsi" w:cstheme="minorBidi"/>
            <w:noProof/>
            <w:szCs w:val="24"/>
          </w:rPr>
          <w:tab/>
        </w:r>
        <w:r w:rsidR="001F6623" w:rsidRPr="00B93FE9">
          <w:rPr>
            <w:rStyle w:val="Lienhypertexte"/>
            <w:iCs/>
            <w:noProof/>
          </w:rPr>
          <w:t>Erreurs restantes</w:t>
        </w:r>
        <w:r w:rsidR="001F6623">
          <w:rPr>
            <w:noProof/>
            <w:webHidden/>
          </w:rPr>
          <w:tab/>
        </w:r>
        <w:r w:rsidR="001F6623">
          <w:rPr>
            <w:noProof/>
            <w:webHidden/>
          </w:rPr>
          <w:fldChar w:fldCharType="begin"/>
        </w:r>
        <w:r w:rsidR="001F6623">
          <w:rPr>
            <w:noProof/>
            <w:webHidden/>
          </w:rPr>
          <w:instrText xml:space="preserve"> PAGEREF _Toc2333871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B76EEC">
      <w:pPr>
        <w:pStyle w:val="TM1"/>
        <w:rPr>
          <w:rFonts w:asciiTheme="minorHAnsi" w:eastAsiaTheme="minorEastAsia" w:hAnsiTheme="minorHAnsi" w:cstheme="minorBidi"/>
          <w:szCs w:val="24"/>
        </w:rPr>
      </w:pPr>
      <w:hyperlink w:anchor="_Toc2333872" w:history="1">
        <w:r w:rsidR="001F6623" w:rsidRPr="00B93FE9">
          <w:rPr>
            <w:rStyle w:val="Lienhypertexte"/>
          </w:rPr>
          <w:t>5</w:t>
        </w:r>
        <w:r w:rsidR="001F6623">
          <w:rPr>
            <w:rFonts w:asciiTheme="minorHAnsi" w:eastAsiaTheme="minorEastAsia" w:hAnsiTheme="minorHAnsi" w:cstheme="minorBidi"/>
            <w:szCs w:val="24"/>
          </w:rPr>
          <w:tab/>
        </w:r>
        <w:r w:rsidR="001F6623" w:rsidRPr="00B93FE9">
          <w:rPr>
            <w:rStyle w:val="Lienhypertexte"/>
          </w:rPr>
          <w:t>Conclusions</w:t>
        </w:r>
        <w:r w:rsidR="001F6623">
          <w:rPr>
            <w:webHidden/>
          </w:rPr>
          <w:tab/>
        </w:r>
        <w:r w:rsidR="001F6623">
          <w:rPr>
            <w:webHidden/>
          </w:rPr>
          <w:fldChar w:fldCharType="begin"/>
        </w:r>
        <w:r w:rsidR="001F6623">
          <w:rPr>
            <w:webHidden/>
          </w:rPr>
          <w:instrText xml:space="preserve"> PAGEREF _Toc2333872 \h </w:instrText>
        </w:r>
        <w:r w:rsidR="001F6623">
          <w:rPr>
            <w:webHidden/>
          </w:rPr>
        </w:r>
        <w:r w:rsidR="001F6623">
          <w:rPr>
            <w:webHidden/>
          </w:rPr>
          <w:fldChar w:fldCharType="separate"/>
        </w:r>
        <w:r w:rsidR="004B00E5">
          <w:rPr>
            <w:webHidden/>
          </w:rPr>
          <w:t>3</w:t>
        </w:r>
        <w:r w:rsidR="001F6623">
          <w:rPr>
            <w:webHidden/>
          </w:rPr>
          <w:fldChar w:fldCharType="end"/>
        </w:r>
      </w:hyperlink>
    </w:p>
    <w:p w:rsidR="001F6623" w:rsidRDefault="00B76EEC">
      <w:pPr>
        <w:pStyle w:val="TM1"/>
        <w:rPr>
          <w:rFonts w:asciiTheme="minorHAnsi" w:eastAsiaTheme="minorEastAsia" w:hAnsiTheme="minorHAnsi" w:cstheme="minorBidi"/>
          <w:szCs w:val="24"/>
        </w:rPr>
      </w:pPr>
      <w:hyperlink w:anchor="_Toc2333873" w:history="1">
        <w:r w:rsidR="001F6623" w:rsidRPr="00B93FE9">
          <w:rPr>
            <w:rStyle w:val="Lienhypertexte"/>
          </w:rPr>
          <w:t>6</w:t>
        </w:r>
        <w:r w:rsidR="001F6623">
          <w:rPr>
            <w:rFonts w:asciiTheme="minorHAnsi" w:eastAsiaTheme="minorEastAsia" w:hAnsiTheme="minorHAnsi" w:cstheme="minorBidi"/>
            <w:szCs w:val="24"/>
          </w:rPr>
          <w:tab/>
        </w:r>
        <w:r w:rsidR="001F6623" w:rsidRPr="00B93FE9">
          <w:rPr>
            <w:rStyle w:val="Lienhypertexte"/>
          </w:rPr>
          <w:t>Annexes</w:t>
        </w:r>
        <w:r w:rsidR="001F6623">
          <w:rPr>
            <w:webHidden/>
          </w:rPr>
          <w:tab/>
        </w:r>
        <w:r w:rsidR="001F6623">
          <w:rPr>
            <w:webHidden/>
          </w:rPr>
          <w:fldChar w:fldCharType="begin"/>
        </w:r>
        <w:r w:rsidR="001F6623">
          <w:rPr>
            <w:webHidden/>
          </w:rPr>
          <w:instrText xml:space="preserve"> PAGEREF _Toc2333873 \h </w:instrText>
        </w:r>
        <w:r w:rsidR="001F6623">
          <w:rPr>
            <w:webHidden/>
          </w:rPr>
        </w:r>
        <w:r w:rsidR="001F6623">
          <w:rPr>
            <w:webHidden/>
          </w:rPr>
          <w:fldChar w:fldCharType="separate"/>
        </w:r>
        <w:r w:rsidR="004B00E5">
          <w:rPr>
            <w:webHidden/>
          </w:rPr>
          <w:t>3</w:t>
        </w:r>
        <w:r w:rsidR="001F6623">
          <w:rPr>
            <w:webHidden/>
          </w:rPr>
          <w:fldChar w:fldCharType="end"/>
        </w:r>
      </w:hyperlink>
    </w:p>
    <w:p w:rsidR="001F6623" w:rsidRDefault="00B76EEC">
      <w:pPr>
        <w:pStyle w:val="TM2"/>
        <w:tabs>
          <w:tab w:val="left" w:pos="800"/>
          <w:tab w:val="right" w:leader="dot" w:pos="9060"/>
        </w:tabs>
        <w:rPr>
          <w:rFonts w:asciiTheme="minorHAnsi" w:eastAsiaTheme="minorEastAsia" w:hAnsiTheme="minorHAnsi" w:cstheme="minorBidi"/>
          <w:noProof/>
          <w:szCs w:val="24"/>
        </w:rPr>
      </w:pPr>
      <w:hyperlink w:anchor="_Toc2333874" w:history="1">
        <w:r w:rsidR="001F6623" w:rsidRPr="00B93FE9">
          <w:rPr>
            <w:rStyle w:val="Lienhypertexte"/>
            <w:iCs/>
            <w:noProof/>
          </w:rPr>
          <w:t>6.1</w:t>
        </w:r>
        <w:r w:rsidR="001F6623">
          <w:rPr>
            <w:rFonts w:asciiTheme="minorHAnsi" w:eastAsiaTheme="minorEastAsia" w:hAnsiTheme="minorHAnsi" w:cstheme="minorBidi"/>
            <w:noProof/>
            <w:szCs w:val="24"/>
          </w:rPr>
          <w:tab/>
        </w:r>
        <w:r w:rsidR="001F6623" w:rsidRPr="00B93FE9">
          <w:rPr>
            <w:rStyle w:val="Lienhypertexte"/>
            <w:iCs/>
            <w:noProof/>
          </w:rPr>
          <w:t>Sources – Bibliographie</w:t>
        </w:r>
        <w:r w:rsidR="001F6623">
          <w:rPr>
            <w:noProof/>
            <w:webHidden/>
          </w:rPr>
          <w:tab/>
        </w:r>
        <w:r w:rsidR="001F6623">
          <w:rPr>
            <w:noProof/>
            <w:webHidden/>
          </w:rPr>
          <w:fldChar w:fldCharType="begin"/>
        </w:r>
        <w:r w:rsidR="001F6623">
          <w:rPr>
            <w:noProof/>
            <w:webHidden/>
          </w:rPr>
          <w:instrText xml:space="preserve"> PAGEREF _Toc2333874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1F6623" w:rsidRDefault="00B76EEC">
      <w:pPr>
        <w:pStyle w:val="TM2"/>
        <w:tabs>
          <w:tab w:val="left" w:pos="800"/>
          <w:tab w:val="right" w:leader="dot" w:pos="9060"/>
        </w:tabs>
        <w:rPr>
          <w:rFonts w:asciiTheme="minorHAnsi" w:eastAsiaTheme="minorEastAsia" w:hAnsiTheme="minorHAnsi" w:cstheme="minorBidi"/>
          <w:noProof/>
          <w:szCs w:val="24"/>
        </w:rPr>
      </w:pPr>
      <w:hyperlink w:anchor="_Toc2333875" w:history="1">
        <w:r w:rsidR="001F6623" w:rsidRPr="00B93FE9">
          <w:rPr>
            <w:rStyle w:val="Lienhypertexte"/>
            <w:iCs/>
            <w:noProof/>
          </w:rPr>
          <w:t>6.2</w:t>
        </w:r>
        <w:r w:rsidR="001F6623">
          <w:rPr>
            <w:rFonts w:asciiTheme="minorHAnsi" w:eastAsiaTheme="minorEastAsia" w:hAnsiTheme="minorHAnsi" w:cstheme="minorBidi"/>
            <w:noProof/>
            <w:szCs w:val="24"/>
          </w:rPr>
          <w:tab/>
        </w:r>
        <w:r w:rsidR="001F6623" w:rsidRPr="00B93FE9">
          <w:rPr>
            <w:rStyle w:val="Lienhypertexte"/>
            <w:iCs/>
            <w:noProof/>
          </w:rPr>
          <w:t>Journal de bord du projet</w:t>
        </w:r>
        <w:r w:rsidR="001F6623">
          <w:rPr>
            <w:noProof/>
            <w:webHidden/>
          </w:rPr>
          <w:tab/>
        </w:r>
        <w:r w:rsidR="001F6623">
          <w:rPr>
            <w:noProof/>
            <w:webHidden/>
          </w:rPr>
          <w:fldChar w:fldCharType="begin"/>
        </w:r>
        <w:r w:rsidR="001F6623">
          <w:rPr>
            <w:noProof/>
            <w:webHidden/>
          </w:rPr>
          <w:instrText xml:space="preserve"> PAGEREF _Toc2333875 \h </w:instrText>
        </w:r>
        <w:r w:rsidR="001F6623">
          <w:rPr>
            <w:noProof/>
            <w:webHidden/>
          </w:rPr>
        </w:r>
        <w:r w:rsidR="001F6623">
          <w:rPr>
            <w:noProof/>
            <w:webHidden/>
          </w:rPr>
          <w:fldChar w:fldCharType="separate"/>
        </w:r>
        <w:r w:rsidR="004B00E5">
          <w:rPr>
            <w:noProof/>
            <w:webHidden/>
          </w:rPr>
          <w:t>3</w:t>
        </w:r>
        <w:r w:rsidR="001F6623">
          <w:rPr>
            <w:noProof/>
            <w:webHidden/>
          </w:rPr>
          <w:fldChar w:fldCharType="end"/>
        </w:r>
      </w:hyperlink>
    </w:p>
    <w:p w:rsidR="00CF39A8" w:rsidRDefault="003F2179" w:rsidP="003F2179">
      <w:r>
        <w:fldChar w:fldCharType="end"/>
      </w:r>
    </w:p>
    <w:p w:rsidR="00CF39A8" w:rsidRDefault="00791020" w:rsidP="00CF39A8">
      <w:pPr>
        <w:pStyle w:val="Help"/>
      </w:pPr>
      <w:r w:rsidRPr="00791020">
        <w:t xml:space="preserve">De plus, en fonction du type de projet,  il est tout à fait possible que certains chapitres ou paragraphes n’aient aucun sens. Dans ce cas il est recommandé de les retirer du document pour éviter de l’alourdir inutilement.  </w:t>
      </w:r>
    </w:p>
    <w:p w:rsidR="00C930E9" w:rsidRPr="0040128D" w:rsidRDefault="0040128D" w:rsidP="00CF39A8">
      <w:pPr>
        <w:pStyle w:val="Help"/>
        <w:rPr>
          <w:b/>
        </w:rPr>
      </w:pPr>
      <w:r w:rsidRPr="0040128D">
        <w:rPr>
          <w:b/>
        </w:rPr>
        <w:t>Pensez à changer le titre et le pied de page !</w:t>
      </w:r>
      <w:r w:rsidR="007C53D3" w:rsidRPr="0040128D">
        <w:rPr>
          <w:b/>
        </w:rPr>
        <w:br w:type="page"/>
      </w:r>
    </w:p>
    <w:p w:rsidR="007C53D3" w:rsidRDefault="001B7271" w:rsidP="00AE470C">
      <w:pPr>
        <w:pStyle w:val="Titre1"/>
      </w:pPr>
      <w:bookmarkStart w:id="0" w:name="_Toc2333847"/>
      <w:r>
        <w:lastRenderedPageBreak/>
        <w:t>Introduction</w:t>
      </w:r>
      <w:bookmarkEnd w:id="0"/>
    </w:p>
    <w:p w:rsidR="00CF39A8" w:rsidRDefault="001B7271" w:rsidP="001B7271">
      <w:pPr>
        <w:pStyle w:val="Titre2"/>
        <w:rPr>
          <w:i w:val="0"/>
          <w:iCs/>
        </w:rPr>
      </w:pPr>
      <w:bookmarkStart w:id="1" w:name="_Toc2333848"/>
      <w:r>
        <w:rPr>
          <w:i w:val="0"/>
          <w:iCs/>
        </w:rPr>
        <w:t>Cadre, description et motivation</w:t>
      </w:r>
      <w:bookmarkEnd w:id="1"/>
    </w:p>
    <w:p w:rsidR="00CF39A8" w:rsidRDefault="00C930E9" w:rsidP="00CF39A8">
      <w:pPr>
        <w:pStyle w:val="Help"/>
      </w:pPr>
      <w:r w:rsidRPr="00791020">
        <w:t xml:space="preserve">Ce </w:t>
      </w:r>
      <w:r w:rsidR="003F2179" w:rsidRPr="00791020">
        <w:t>chapitre</w:t>
      </w:r>
      <w:r w:rsidRPr="00791020">
        <w:t xml:space="preserve"> </w:t>
      </w:r>
      <w:r w:rsidR="003F2179" w:rsidRPr="00791020">
        <w:t>décri</w:t>
      </w:r>
      <w:r w:rsidR="006E2C58" w:rsidRPr="00791020">
        <w:t>t</w:t>
      </w:r>
      <w:r w:rsidR="003F2179" w:rsidRPr="00791020">
        <w:t xml:space="preserve"> brièvement le projet,</w:t>
      </w:r>
      <w:r w:rsidR="00F4663F">
        <w:t xml:space="preserve"> le cadre dans lequel il est réalisé,</w:t>
      </w:r>
      <w:r w:rsidR="003F2179" w:rsidRPr="00791020">
        <w:t xml:space="preserve"> les raisons de ce choix et ce qu'il peut apporter à l'élève ou à l'école. </w:t>
      </w:r>
      <w:r w:rsidR="006E2C58" w:rsidRPr="00791020">
        <w:t>Il n'est pas nécessaire de rentrer dans les détails (ceux-ci seront abordés plus loin) mais cela doit être aussi clair et complet que possible</w:t>
      </w:r>
      <w:r w:rsidR="001B7271">
        <w:t xml:space="preserve">. </w:t>
      </w:r>
      <w:r w:rsidR="00591119" w:rsidRPr="00791020">
        <w:t>Ce chapitre contient également l'inventaire et la description des travaux qui auraient déjà été effectué</w:t>
      </w:r>
      <w:r w:rsidR="00791020" w:rsidRPr="00791020">
        <w:t>s</w:t>
      </w:r>
      <w:r w:rsidR="00591119" w:rsidRPr="00791020">
        <w:t xml:space="preserve"> pour ce projet.</w:t>
      </w:r>
    </w:p>
    <w:p w:rsidR="00CF39A8" w:rsidRDefault="003F2179" w:rsidP="00046B84">
      <w:pPr>
        <w:pStyle w:val="Help"/>
      </w:pPr>
      <w:r w:rsidRPr="006E2C58">
        <w:t xml:space="preserve">Ces éléments peuvent être repris </w:t>
      </w:r>
      <w:r w:rsidR="00432F3D">
        <w:t>de la fiche signalétique</w:t>
      </w:r>
    </w:p>
    <w:p w:rsidR="00CF39A8" w:rsidRDefault="006E2C58" w:rsidP="007C53D3">
      <w:pPr>
        <w:pStyle w:val="Titre2"/>
        <w:rPr>
          <w:i w:val="0"/>
          <w:iCs/>
        </w:rPr>
      </w:pPr>
      <w:bookmarkStart w:id="2" w:name="_Toc2333849"/>
      <w:r w:rsidRPr="00791020">
        <w:rPr>
          <w:i w:val="0"/>
          <w:iCs/>
        </w:rPr>
        <w:t>Organisation</w:t>
      </w:r>
      <w:bookmarkEnd w:id="2"/>
    </w:p>
    <w:p w:rsidR="00097A68" w:rsidRPr="00097A68" w:rsidRDefault="00097A68" w:rsidP="00CF39A8">
      <w:pPr>
        <w:pStyle w:val="Help"/>
        <w:rPr>
          <w:i w:val="0"/>
          <w:lang w:val="en-GB"/>
        </w:rPr>
      </w:pPr>
      <w:r w:rsidRPr="00097A68">
        <w:rPr>
          <w:i w:val="0"/>
          <w:color w:val="000000" w:themeColor="text1"/>
          <w:lang w:val="en-GB"/>
        </w:rPr>
        <w:t>élève 1:</w:t>
      </w:r>
      <w:r w:rsidR="006E2C58" w:rsidRPr="00097A68">
        <w:rPr>
          <w:i w:val="0"/>
          <w:color w:val="000000" w:themeColor="text1"/>
          <w:lang w:val="en-GB"/>
        </w:rPr>
        <w:t xml:space="preserve"> </w:t>
      </w:r>
      <w:r w:rsidRPr="00097A68">
        <w:rPr>
          <w:i w:val="0"/>
          <w:color w:val="000000" w:themeColor="text1"/>
          <w:lang w:val="en-GB"/>
        </w:rPr>
        <w:t xml:space="preserve">Pedro Pinto / Pedro.pinto@cpnv.ch / </w:t>
      </w:r>
      <w:r>
        <w:rPr>
          <w:i w:val="0"/>
          <w:color w:val="000000" w:themeColor="text1"/>
          <w:lang w:val="en-GB"/>
        </w:rPr>
        <w:t>078 652 28 48</w:t>
      </w:r>
    </w:p>
    <w:p w:rsidR="00097A68" w:rsidRDefault="006E2C58" w:rsidP="00CF39A8">
      <w:pPr>
        <w:pStyle w:val="Help"/>
      </w:pPr>
      <w:r w:rsidRPr="00097A68">
        <w:rPr>
          <w:i w:val="0"/>
          <w:color w:val="000000" w:themeColor="text1"/>
          <w:shd w:val="clear" w:color="auto" w:fill="FFFFFF" w:themeFill="background1"/>
        </w:rPr>
        <w:t>Responsable de projet :</w:t>
      </w:r>
      <w:r w:rsidRPr="00097A68">
        <w:rPr>
          <w:color w:val="000000" w:themeColor="text1"/>
        </w:rPr>
        <w:t xml:space="preserve"> </w:t>
      </w:r>
      <w:r w:rsidR="00097A68" w:rsidRPr="00097A68">
        <w:rPr>
          <w:i w:val="0"/>
          <w:color w:val="000000" w:themeColor="text1"/>
        </w:rPr>
        <w:t>Xavier Carrel</w:t>
      </w:r>
      <w:r w:rsidR="00097A68">
        <w:rPr>
          <w:i w:val="0"/>
          <w:color w:val="000000" w:themeColor="text1"/>
        </w:rPr>
        <w:t xml:space="preserve"> / Xavier.Carrel@cpnv.ch</w:t>
      </w:r>
    </w:p>
    <w:p w:rsidR="006E2C58" w:rsidRPr="00432F3D" w:rsidRDefault="006E2C58" w:rsidP="00CF39A8">
      <w:pPr>
        <w:pStyle w:val="Help"/>
      </w:pPr>
      <w:r w:rsidRPr="00432F3D">
        <w:t>Expert 1 : Nom, prénom, e-mail et téléphone</w:t>
      </w:r>
    </w:p>
    <w:p w:rsidR="00CF39A8" w:rsidRDefault="006E2C58" w:rsidP="00CF39A8">
      <w:pPr>
        <w:pStyle w:val="Help"/>
      </w:pPr>
      <w:r w:rsidRPr="00432F3D">
        <w:t>Expert 2 : Nom, prénom, e-mail et téléphone</w:t>
      </w:r>
    </w:p>
    <w:p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5"/>
        <w:gridCol w:w="3013"/>
        <w:gridCol w:w="3012"/>
      </w:tblGrid>
      <w:tr w:rsidR="007C53D3" w:rsidRPr="005F2769" w:rsidTr="005F2769">
        <w:tc>
          <w:tcPr>
            <w:tcW w:w="3070" w:type="dxa"/>
          </w:tcPr>
          <w:p w:rsidR="007C53D3" w:rsidRPr="00647782" w:rsidRDefault="007C53D3" w:rsidP="00CF39A8">
            <w:pPr>
              <w:pStyle w:val="Help"/>
            </w:pPr>
          </w:p>
        </w:tc>
        <w:tc>
          <w:tcPr>
            <w:tcW w:w="3070" w:type="dxa"/>
          </w:tcPr>
          <w:p w:rsidR="007C53D3" w:rsidRPr="00097A68" w:rsidRDefault="00097A68" w:rsidP="00CF39A8">
            <w:pPr>
              <w:pStyle w:val="Help"/>
              <w:rPr>
                <w:i w:val="0"/>
                <w:color w:val="000000" w:themeColor="text1"/>
              </w:rPr>
            </w:pPr>
            <w:r>
              <w:rPr>
                <w:i w:val="0"/>
                <w:color w:val="000000" w:themeColor="text1"/>
              </w:rPr>
              <w:t>Pedro</w:t>
            </w:r>
          </w:p>
        </w:tc>
        <w:tc>
          <w:tcPr>
            <w:tcW w:w="3070" w:type="dxa"/>
          </w:tcPr>
          <w:p w:rsidR="007C53D3" w:rsidRPr="00647782" w:rsidRDefault="007C53D3" w:rsidP="00CF39A8">
            <w:pPr>
              <w:pStyle w:val="Help"/>
            </w:pPr>
            <w:r w:rsidRPr="00647782">
              <w:t>Eleve 2</w:t>
            </w:r>
          </w:p>
        </w:tc>
      </w:tr>
      <w:tr w:rsidR="007C53D3" w:rsidRPr="005F2769" w:rsidTr="005F2769">
        <w:tc>
          <w:tcPr>
            <w:tcW w:w="3070" w:type="dxa"/>
          </w:tcPr>
          <w:p w:rsidR="007C53D3" w:rsidRPr="00647782" w:rsidRDefault="00432F3D" w:rsidP="00CF39A8">
            <w:pPr>
              <w:pStyle w:val="Help"/>
            </w:pPr>
            <w:r w:rsidRPr="00647782">
              <w:t>Partie administration</w:t>
            </w:r>
          </w:p>
        </w:tc>
        <w:tc>
          <w:tcPr>
            <w:tcW w:w="3070" w:type="dxa"/>
          </w:tcPr>
          <w:p w:rsidR="007C53D3" w:rsidRPr="00647782" w:rsidRDefault="007C53D3" w:rsidP="00CF39A8">
            <w:pPr>
              <w:pStyle w:val="Help"/>
            </w:pPr>
            <w:r w:rsidRPr="00647782">
              <w:t>X</w:t>
            </w: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Partie client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r w:rsidR="007C53D3" w:rsidRPr="005F2769" w:rsidTr="005F2769">
        <w:tc>
          <w:tcPr>
            <w:tcW w:w="3070" w:type="dxa"/>
          </w:tcPr>
          <w:p w:rsidR="007C53D3" w:rsidRPr="00647782" w:rsidRDefault="007C53D3" w:rsidP="00CF39A8">
            <w:pPr>
              <w:pStyle w:val="Help"/>
            </w:pPr>
            <w:r w:rsidRPr="00647782">
              <w: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Maintenance Planning</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bl>
    <w:p w:rsidR="007C53D3" w:rsidRDefault="007C53D3" w:rsidP="00CF39A8">
      <w:pPr>
        <w:pStyle w:val="Help"/>
      </w:pPr>
    </w:p>
    <w:p w:rsidR="007C53D3" w:rsidRPr="006E2C58" w:rsidRDefault="007C53D3" w:rsidP="00CF39A8">
      <w:pPr>
        <w:pStyle w:val="Help"/>
      </w:pPr>
      <w:r w:rsidRPr="006E2C58">
        <w:t xml:space="preserve">Ces éléments peuvent être repris </w:t>
      </w:r>
      <w:r w:rsidR="00432F3D">
        <w:t>de la fiche signalétique</w:t>
      </w:r>
    </w:p>
    <w:p w:rsidR="006E2C58" w:rsidRPr="00CF39A8" w:rsidRDefault="006E2C58" w:rsidP="006E2C58">
      <w:pPr>
        <w:pStyle w:val="Titre2"/>
        <w:rPr>
          <w:i w:val="0"/>
          <w:iCs/>
        </w:rPr>
      </w:pPr>
      <w:bookmarkStart w:id="3" w:name="_Toc2333850"/>
      <w:r w:rsidRPr="00791020">
        <w:rPr>
          <w:i w:val="0"/>
          <w:iCs/>
        </w:rPr>
        <w:t>Objectifs</w:t>
      </w:r>
      <w:bookmarkEnd w:id="3"/>
    </w:p>
    <w:p w:rsidR="00CD273F" w:rsidRDefault="00CD273F" w:rsidP="00EA725B">
      <w:pPr>
        <w:pStyle w:val="Titre1"/>
        <w:spacing w:before="0" w:after="0"/>
      </w:pPr>
      <w:bookmarkStart w:id="4" w:name="_Toc2333851"/>
      <w:r>
        <w:t>Objectif de projet</w:t>
      </w:r>
    </w:p>
    <w:p w:rsidR="00CD273F" w:rsidRPr="00CD273F" w:rsidRDefault="00CD273F" w:rsidP="00EA725B">
      <w:pPr>
        <w:spacing w:before="120" w:after="120"/>
        <w:rPr>
          <w:sz w:val="22"/>
          <w:szCs w:val="144"/>
        </w:rPr>
      </w:pPr>
      <w:r w:rsidRPr="00CD273F">
        <w:rPr>
          <w:b/>
          <w:color w:val="7030A0"/>
          <w:szCs w:val="144"/>
        </w:rPr>
        <w:t>S </w:t>
      </w:r>
      <w:r w:rsidRPr="00CD273F">
        <w:rPr>
          <w:b/>
          <w:color w:val="7030A0"/>
          <w:sz w:val="28"/>
          <w:szCs w:val="144"/>
        </w:rPr>
        <w:t xml:space="preserve">: </w:t>
      </w:r>
      <w:r w:rsidRPr="00CD273F">
        <w:rPr>
          <w:sz w:val="18"/>
          <w:szCs w:val="144"/>
        </w:rPr>
        <w:t xml:space="preserve">Je </w:t>
      </w:r>
      <w:r w:rsidRPr="00CD273F">
        <w:rPr>
          <w:sz w:val="22"/>
          <w:szCs w:val="144"/>
        </w:rPr>
        <w:t>veux proposer un jeu de la bataille navale fonctionnel facile de prendre en main on joueur contre PC sur des grilles prédéfinies.</w:t>
      </w:r>
    </w:p>
    <w:p w:rsidR="00CD273F" w:rsidRPr="00CD273F" w:rsidRDefault="00CD273F" w:rsidP="00EA725B">
      <w:pPr>
        <w:spacing w:before="120" w:after="120"/>
        <w:rPr>
          <w:sz w:val="18"/>
          <w:szCs w:val="144"/>
        </w:rPr>
      </w:pPr>
      <w:r w:rsidRPr="00CD273F">
        <w:rPr>
          <w:b/>
          <w:color w:val="7030A0"/>
          <w:szCs w:val="144"/>
        </w:rPr>
        <w:t>M :</w:t>
      </w:r>
      <w:r w:rsidRPr="00CD273F">
        <w:rPr>
          <w:sz w:val="18"/>
          <w:szCs w:val="144"/>
        </w:rPr>
        <w:t xml:space="preserve"> Grace à un repository sur GitHub on peut mesurer la progression du programme. Il y aura 1 programme avec 5 grilles à disposition 1 fichier(DOC) avec tous les documents nécessaires pour suivre la progression, les objectifs et la stratégie.</w:t>
      </w:r>
    </w:p>
    <w:p w:rsidR="00CD273F" w:rsidRPr="00CD273F" w:rsidRDefault="00CD273F" w:rsidP="00EA725B">
      <w:pPr>
        <w:spacing w:before="120" w:after="120"/>
        <w:rPr>
          <w:sz w:val="18"/>
          <w:szCs w:val="144"/>
        </w:rPr>
      </w:pPr>
      <w:r w:rsidRPr="00CD273F">
        <w:rPr>
          <w:b/>
          <w:color w:val="7030A0"/>
          <w:sz w:val="28"/>
          <w:szCs w:val="144"/>
        </w:rPr>
        <w:t xml:space="preserve">A : </w:t>
      </w:r>
      <w:r w:rsidRPr="00CD273F">
        <w:rPr>
          <w:sz w:val="4"/>
          <w:szCs w:val="144"/>
        </w:rPr>
        <w:t xml:space="preserve"> </w:t>
      </w:r>
      <w:r w:rsidRPr="00CD273F">
        <w:rPr>
          <w:sz w:val="18"/>
          <w:szCs w:val="144"/>
        </w:rPr>
        <w:t>le programme se a 100% fait sur Clion. Développement pas facile sur plusieurs étapes avec une grande misse en place tout en utilisant pour la premier fois GitHub.</w:t>
      </w:r>
    </w:p>
    <w:p w:rsidR="00CD273F" w:rsidRPr="00CD273F" w:rsidRDefault="00CD273F" w:rsidP="00EA725B">
      <w:pPr>
        <w:spacing w:before="120" w:after="120"/>
        <w:rPr>
          <w:sz w:val="18"/>
          <w:szCs w:val="144"/>
        </w:rPr>
      </w:pPr>
      <w:r w:rsidRPr="00CD273F">
        <w:rPr>
          <w:b/>
          <w:color w:val="7030A0"/>
          <w:sz w:val="28"/>
          <w:szCs w:val="144"/>
        </w:rPr>
        <w:t xml:space="preserve">R :  </w:t>
      </w:r>
      <w:r w:rsidRPr="00CD273F">
        <w:rPr>
          <w:sz w:val="18"/>
          <w:szCs w:val="144"/>
        </w:rPr>
        <w:t>Pour le rendre réaliste je n’ai pas intégré le mode joueur contre joueur.</w:t>
      </w:r>
    </w:p>
    <w:p w:rsidR="00CD273F" w:rsidRPr="00CD273F" w:rsidRDefault="00CD273F" w:rsidP="00EA725B">
      <w:pPr>
        <w:spacing w:before="120" w:after="120"/>
        <w:rPr>
          <w:sz w:val="18"/>
          <w:szCs w:val="144"/>
        </w:rPr>
      </w:pPr>
      <w:r w:rsidRPr="00CD273F">
        <w:rPr>
          <w:b/>
          <w:color w:val="7030A0"/>
          <w:sz w:val="32"/>
          <w:szCs w:val="144"/>
        </w:rPr>
        <w:t>T </w:t>
      </w:r>
      <w:r w:rsidRPr="00CD273F">
        <w:rPr>
          <w:b/>
          <w:color w:val="7030A0"/>
          <w:sz w:val="36"/>
          <w:szCs w:val="144"/>
        </w:rPr>
        <w:t xml:space="preserve">: </w:t>
      </w:r>
      <w:r w:rsidRPr="00CD273F">
        <w:rPr>
          <w:sz w:val="18"/>
          <w:szCs w:val="144"/>
        </w:rPr>
        <w:t>il devra être opérationnel avant le 04.04.2019 le jour de la semaine 3éme semaine COM.</w:t>
      </w:r>
    </w:p>
    <w:p w:rsidR="00CD273F" w:rsidRDefault="00CD273F" w:rsidP="00EA725B">
      <w:pPr>
        <w:spacing w:before="120" w:after="120"/>
        <w:rPr>
          <w:sz w:val="18"/>
          <w:szCs w:val="144"/>
        </w:rPr>
      </w:pPr>
      <w:r w:rsidRPr="00CD273F">
        <w:rPr>
          <w:sz w:val="18"/>
          <w:szCs w:val="144"/>
        </w:rPr>
        <w:t>Les tests seront faits durant les r</w:t>
      </w:r>
      <w:r>
        <w:rPr>
          <w:sz w:val="18"/>
          <w:szCs w:val="144"/>
        </w:rPr>
        <w:t>attrapages</w:t>
      </w:r>
      <w:r w:rsidRPr="00CD273F">
        <w:rPr>
          <w:sz w:val="18"/>
          <w:szCs w:val="144"/>
        </w:rPr>
        <w:t xml:space="preserve"> les Dimanches des retenues.</w:t>
      </w:r>
    </w:p>
    <w:p w:rsidR="00B76EEC" w:rsidRDefault="00B76EEC">
      <w:pPr>
        <w:rPr>
          <w:sz w:val="18"/>
          <w:szCs w:val="144"/>
        </w:rPr>
      </w:pPr>
      <w:r>
        <w:rPr>
          <w:sz w:val="18"/>
          <w:szCs w:val="144"/>
        </w:rPr>
        <w:br w:type="page"/>
      </w:r>
    </w:p>
    <w:p w:rsidR="00B76EEC" w:rsidRPr="00CD273F" w:rsidRDefault="00B76EEC" w:rsidP="00EA725B">
      <w:pPr>
        <w:spacing w:before="120" w:after="120"/>
        <w:rPr>
          <w:sz w:val="18"/>
          <w:szCs w:val="144"/>
        </w:rPr>
      </w:pPr>
    </w:p>
    <w:p w:rsidR="007C53D3" w:rsidRDefault="00B76EEC" w:rsidP="00EA725B">
      <w:pPr>
        <w:pStyle w:val="Titre2"/>
        <w:spacing w:before="0" w:after="0"/>
        <w:rPr>
          <w:i w:val="0"/>
          <w:iCs/>
        </w:rPr>
      </w:pPr>
      <w:r>
        <w:rPr>
          <w:noProof/>
        </w:rPr>
        <w:pict>
          <v:shape id="_x0000_s1027" type="#_x0000_t75" style="position:absolute;left:0;text-align:left;margin-left:.15pt;margin-top:35.25pt;width:440.9pt;height:346.9pt;z-index:251663360;mso-position-horizontal-relative:text;mso-position-vertical-relative:text;mso-width-relative:page;mso-height-relative:page" stroked="t" strokecolor="blue">
            <v:imagedata r:id="rId11" o:title="Planification_initiales"/>
            <w10:wrap type="square"/>
          </v:shape>
        </w:pict>
      </w:r>
      <w:r w:rsidR="007C53D3" w:rsidRPr="00791020">
        <w:rPr>
          <w:i w:val="0"/>
          <w:iCs/>
        </w:rPr>
        <w:t>Planification</w:t>
      </w:r>
      <w:r w:rsidR="00E63311" w:rsidRPr="00791020">
        <w:rPr>
          <w:i w:val="0"/>
          <w:iCs/>
        </w:rPr>
        <w:t xml:space="preserve"> initiale</w:t>
      </w:r>
      <w:bookmarkEnd w:id="4"/>
    </w:p>
    <w:p w:rsidR="00B76EEC" w:rsidRPr="00B76EEC" w:rsidRDefault="00B76EEC" w:rsidP="00B76EEC"/>
    <w:p w:rsidR="0083170D" w:rsidRDefault="0083170D" w:rsidP="0083170D">
      <w:pPr>
        <w:pStyle w:val="Titre1"/>
      </w:pPr>
      <w:bookmarkStart w:id="5" w:name="_Toc2333852"/>
      <w:r>
        <w:t>Analyse</w:t>
      </w:r>
      <w:bookmarkEnd w:id="5"/>
    </w:p>
    <w:p w:rsidR="00222F42" w:rsidRPr="00222F42" w:rsidRDefault="00222F42" w:rsidP="00222F42">
      <w:pPr>
        <w:pStyle w:val="Help"/>
        <w:rPr>
          <w:i w:val="0"/>
          <w:color w:val="auto"/>
        </w:rPr>
      </w:pPr>
      <w:r w:rsidRPr="00222F42">
        <w:rPr>
          <w:i w:val="0"/>
          <w:color w:val="auto"/>
        </w:rPr>
        <w:t>(</w:t>
      </w:r>
      <w:r>
        <w:rPr>
          <w:i w:val="0"/>
          <w:color w:val="auto"/>
        </w:rPr>
        <w:t>Un programme exécutable sur cmd qui permettra de jouer une partie de la bataille navale sur une grille fixe. Le résultat final sera sous forme d’un un exécutable trouvable sur le repository de mon Guitub facile d’accès)</w:t>
      </w:r>
    </w:p>
    <w:p w:rsidR="001B7C29" w:rsidRDefault="001B7C29" w:rsidP="00CF39A8">
      <w:pPr>
        <w:pStyle w:val="Help"/>
      </w:pPr>
      <w:bookmarkStart w:id="6" w:name="_Toc25553307"/>
      <w:bookmarkStart w:id="7" w:name="_Toc71691011"/>
      <w:r>
        <w:t xml:space="preserve">L’analyse </w:t>
      </w:r>
      <w:r w:rsidR="00782186">
        <w:t>détaille ce qui va être fait</w:t>
      </w:r>
      <w:r w:rsidR="0075205B">
        <w:t>.</w:t>
      </w:r>
      <w:r w:rsidR="00782186">
        <w:t xml:space="preserve"> A quoi va ressemble</w:t>
      </w:r>
      <w:r w:rsidR="002B1F85">
        <w:t>r</w:t>
      </w:r>
      <w:r w:rsidR="00782186">
        <w:t xml:space="preserve"> le produit fini. Comment il va fonctionner.</w:t>
      </w:r>
    </w:p>
    <w:p w:rsidR="00222F42" w:rsidRPr="00222F42" w:rsidRDefault="00222F42" w:rsidP="00CF39A8">
      <w:pPr>
        <w:pStyle w:val="Help"/>
        <w:rPr>
          <w:i w:val="0"/>
          <w:color w:val="auto"/>
        </w:rPr>
      </w:pPr>
      <w:r w:rsidRPr="00222F42">
        <w:rPr>
          <w:i w:val="0"/>
          <w:color w:val="auto"/>
        </w:rPr>
        <w:t>( ?)</w:t>
      </w:r>
    </w:p>
    <w:p w:rsidR="0075205B" w:rsidRDefault="00782186" w:rsidP="00046B84">
      <w:pPr>
        <w:pStyle w:val="Help"/>
      </w:pPr>
      <w:r>
        <w:t>Elle</w:t>
      </w:r>
      <w:r w:rsidR="0075205B">
        <w:t xml:space="preserve"> doit faire l’objet d’une revue avec le client ; on s’assure que l’on a bien co</w:t>
      </w:r>
      <w:r w:rsidR="006F2F14">
        <w:t>mpris ce qu’il attend du projet.</w:t>
      </w:r>
    </w:p>
    <w:p w:rsidR="00544803" w:rsidRPr="00544803" w:rsidRDefault="00544803" w:rsidP="00544803">
      <w:pPr>
        <w:rPr>
          <w:i/>
          <w:iCs/>
          <w:color w:val="548DD4"/>
          <w:szCs w:val="14"/>
        </w:rPr>
      </w:pPr>
      <w:r>
        <w:br w:type="page"/>
      </w:r>
    </w:p>
    <w:p w:rsidR="00CF39A8" w:rsidRDefault="00A14804" w:rsidP="00AA0785">
      <w:pPr>
        <w:pStyle w:val="Titre2"/>
        <w:rPr>
          <w:i w:val="0"/>
          <w:iCs/>
        </w:rPr>
      </w:pPr>
      <w:bookmarkStart w:id="8" w:name="_Toc2333853"/>
      <w:bookmarkEnd w:id="6"/>
      <w:bookmarkEnd w:id="7"/>
      <w:r>
        <w:rPr>
          <w:i w:val="0"/>
          <w:iCs/>
        </w:rPr>
        <w:lastRenderedPageBreak/>
        <w:t>Use cases et scénarios</w:t>
      </w:r>
      <w:bookmarkEnd w:id="8"/>
    </w:p>
    <w:p w:rsidR="00AD29E8" w:rsidRDefault="00AD29E8" w:rsidP="00AD29E8">
      <w:pPr>
        <w:pStyle w:val="Titre1"/>
        <w:numPr>
          <w:ilvl w:val="0"/>
          <w:numId w:val="0"/>
        </w:numPr>
        <w:shd w:val="clear" w:color="auto" w:fill="B4C6E7" w:themeFill="accent1" w:themeFillTint="66"/>
        <w:ind w:left="432" w:hanging="432"/>
      </w:pPr>
      <w:r w:rsidRPr="00DE0E4A">
        <w:t>Apprendre à jouer</w:t>
      </w:r>
    </w:p>
    <w:p w:rsidR="00AD29E8" w:rsidRDefault="00AD29E8" w:rsidP="00AD29E8">
      <w:pPr>
        <w:pStyle w:val="Titre2"/>
        <w:numPr>
          <w:ilvl w:val="0"/>
          <w:numId w:val="0"/>
        </w:numPr>
      </w:pPr>
      <w:r>
        <w:t>Lire les règles</w:t>
      </w:r>
    </w:p>
    <w:tbl>
      <w:tblPr>
        <w:tblStyle w:val="Grilledutableau"/>
        <w:tblW w:w="0" w:type="auto"/>
        <w:tblLook w:val="04A0" w:firstRow="1" w:lastRow="0" w:firstColumn="1" w:lastColumn="0" w:noHBand="0" w:noVBand="1"/>
      </w:tblPr>
      <w:tblGrid>
        <w:gridCol w:w="1696"/>
        <w:gridCol w:w="3354"/>
      </w:tblGrid>
      <w:tr w:rsidR="00AD29E8" w:rsidTr="00836B18">
        <w:trPr>
          <w:trHeight w:val="454"/>
        </w:trPr>
        <w:tc>
          <w:tcPr>
            <w:tcW w:w="1696" w:type="dxa"/>
            <w:shd w:val="clear" w:color="auto" w:fill="FFD966" w:themeFill="accent4" w:themeFillTint="99"/>
          </w:tcPr>
          <w:p w:rsidR="00AD29E8" w:rsidRDefault="00AD29E8" w:rsidP="00836B18">
            <w:r>
              <w:t>Identifiant</w:t>
            </w:r>
          </w:p>
        </w:tc>
        <w:tc>
          <w:tcPr>
            <w:tcW w:w="3354" w:type="dxa"/>
            <w:shd w:val="clear" w:color="auto" w:fill="FFF2CC" w:themeFill="accent4" w:themeFillTint="33"/>
          </w:tcPr>
          <w:p w:rsidR="00AD29E8" w:rsidRDefault="00AD29E8" w:rsidP="00836B18">
            <w:r>
              <w:t>BN_01-Bataille Navale</w:t>
            </w:r>
          </w:p>
        </w:tc>
      </w:tr>
      <w:tr w:rsidR="00AD29E8" w:rsidTr="00836B18">
        <w:trPr>
          <w:trHeight w:val="454"/>
        </w:trPr>
        <w:tc>
          <w:tcPr>
            <w:tcW w:w="1696" w:type="dxa"/>
            <w:shd w:val="clear" w:color="auto" w:fill="FFD966" w:themeFill="accent4" w:themeFillTint="99"/>
          </w:tcPr>
          <w:p w:rsidR="00AD29E8" w:rsidRDefault="00AD29E8" w:rsidP="00836B18">
            <w:r>
              <w:t>En tant que</w:t>
            </w:r>
          </w:p>
        </w:tc>
        <w:tc>
          <w:tcPr>
            <w:tcW w:w="3354" w:type="dxa"/>
            <w:shd w:val="clear" w:color="auto" w:fill="FFF2CC" w:themeFill="accent4" w:themeFillTint="33"/>
          </w:tcPr>
          <w:p w:rsidR="00AD29E8" w:rsidRDefault="00AD29E8" w:rsidP="00836B18">
            <w:r>
              <w:t>Utilisateur</w:t>
            </w:r>
          </w:p>
        </w:tc>
      </w:tr>
      <w:tr w:rsidR="00AD29E8" w:rsidTr="00836B18">
        <w:trPr>
          <w:trHeight w:val="454"/>
        </w:trPr>
        <w:tc>
          <w:tcPr>
            <w:tcW w:w="1696" w:type="dxa"/>
            <w:shd w:val="clear" w:color="auto" w:fill="FFD966" w:themeFill="accent4" w:themeFillTint="99"/>
          </w:tcPr>
          <w:p w:rsidR="00AD29E8" w:rsidRDefault="00AD29E8" w:rsidP="00836B18">
            <w:r>
              <w:t>Je veux</w:t>
            </w:r>
          </w:p>
        </w:tc>
        <w:tc>
          <w:tcPr>
            <w:tcW w:w="3354" w:type="dxa"/>
            <w:shd w:val="clear" w:color="auto" w:fill="FFF2CC" w:themeFill="accent4" w:themeFillTint="33"/>
          </w:tcPr>
          <w:p w:rsidR="00AD29E8" w:rsidRDefault="00AD29E8" w:rsidP="00836B18">
            <w:r>
              <w:t>Lire les règles</w:t>
            </w:r>
          </w:p>
        </w:tc>
      </w:tr>
      <w:tr w:rsidR="00AD29E8" w:rsidTr="00836B18">
        <w:trPr>
          <w:trHeight w:val="454"/>
        </w:trPr>
        <w:tc>
          <w:tcPr>
            <w:tcW w:w="1696" w:type="dxa"/>
            <w:shd w:val="clear" w:color="auto" w:fill="FFD966" w:themeFill="accent4" w:themeFillTint="99"/>
          </w:tcPr>
          <w:p w:rsidR="00AD29E8" w:rsidRDefault="00AD29E8" w:rsidP="00836B18">
            <w:r>
              <w:t>Pour</w:t>
            </w:r>
          </w:p>
        </w:tc>
        <w:tc>
          <w:tcPr>
            <w:tcW w:w="3354" w:type="dxa"/>
            <w:shd w:val="clear" w:color="auto" w:fill="FFF2CC" w:themeFill="accent4" w:themeFillTint="33"/>
          </w:tcPr>
          <w:p w:rsidR="00AD29E8" w:rsidRDefault="00AD29E8" w:rsidP="00836B18">
            <w:r>
              <w:t>Comprendre le jeu</w:t>
            </w:r>
          </w:p>
        </w:tc>
      </w:tr>
      <w:tr w:rsidR="00AD29E8" w:rsidTr="00836B18">
        <w:trPr>
          <w:trHeight w:val="507"/>
        </w:trPr>
        <w:tc>
          <w:tcPr>
            <w:tcW w:w="1696" w:type="dxa"/>
            <w:shd w:val="clear" w:color="auto" w:fill="FFD966" w:themeFill="accent4" w:themeFillTint="99"/>
          </w:tcPr>
          <w:p w:rsidR="00AD29E8" w:rsidRDefault="00AD29E8" w:rsidP="00836B18">
            <w:r>
              <w:t>Priorité</w:t>
            </w:r>
          </w:p>
        </w:tc>
        <w:tc>
          <w:tcPr>
            <w:tcW w:w="3354" w:type="dxa"/>
            <w:shd w:val="clear" w:color="auto" w:fill="FFF2CC" w:themeFill="accent4" w:themeFillTint="33"/>
          </w:tcPr>
          <w:p w:rsidR="00AD29E8" w:rsidRDefault="00AD29E8" w:rsidP="00836B18">
            <w:r>
              <w:t>M</w:t>
            </w:r>
          </w:p>
        </w:tc>
      </w:tr>
    </w:tbl>
    <w:p w:rsidR="00AD29E8" w:rsidRPr="0027415A" w:rsidRDefault="00AD29E8" w:rsidP="00AD29E8"/>
    <w:tbl>
      <w:tblPr>
        <w:tblStyle w:val="Grilledutableau"/>
        <w:tblW w:w="0" w:type="auto"/>
        <w:tblLook w:val="04A0" w:firstRow="1" w:lastRow="0" w:firstColumn="1" w:lastColumn="0" w:noHBand="0" w:noVBand="1"/>
      </w:tblPr>
      <w:tblGrid>
        <w:gridCol w:w="3012"/>
        <w:gridCol w:w="3032"/>
        <w:gridCol w:w="3016"/>
      </w:tblGrid>
      <w:tr w:rsidR="00AD29E8" w:rsidTr="00836B18">
        <w:trPr>
          <w:trHeight w:val="624"/>
        </w:trPr>
        <w:tc>
          <w:tcPr>
            <w:tcW w:w="3209" w:type="dxa"/>
            <w:shd w:val="clear" w:color="auto" w:fill="FFF2CC" w:themeFill="accent4" w:themeFillTint="33"/>
          </w:tcPr>
          <w:p w:rsidR="00AD29E8" w:rsidRPr="00B90926" w:rsidRDefault="00AD29E8" w:rsidP="00836B18">
            <w:pPr>
              <w:jc w:val="center"/>
              <w:rPr>
                <w:b/>
              </w:rPr>
            </w:pPr>
            <w:r w:rsidRPr="00B90926">
              <w:rPr>
                <w:b/>
                <w:color w:val="FFC000"/>
                <w:sz w:val="32"/>
              </w:rPr>
              <w:t>Action</w:t>
            </w:r>
          </w:p>
        </w:tc>
        <w:tc>
          <w:tcPr>
            <w:tcW w:w="3209" w:type="dxa"/>
            <w:shd w:val="clear" w:color="auto" w:fill="FFF2CC" w:themeFill="accent4" w:themeFillTint="33"/>
          </w:tcPr>
          <w:p w:rsidR="00AD29E8" w:rsidRPr="00B90926" w:rsidRDefault="00AD29E8" w:rsidP="00836B18">
            <w:pPr>
              <w:jc w:val="center"/>
              <w:rPr>
                <w:b/>
                <w:color w:val="FF0000"/>
              </w:rPr>
            </w:pPr>
            <w:r w:rsidRPr="00B90926">
              <w:rPr>
                <w:b/>
                <w:color w:val="FFC000"/>
                <w:sz w:val="32"/>
              </w:rPr>
              <w:t>Condition</w:t>
            </w:r>
          </w:p>
        </w:tc>
        <w:tc>
          <w:tcPr>
            <w:tcW w:w="3210" w:type="dxa"/>
            <w:shd w:val="clear" w:color="auto" w:fill="FFF2CC" w:themeFill="accent4" w:themeFillTint="33"/>
          </w:tcPr>
          <w:p w:rsidR="00AD29E8" w:rsidRPr="00B90926" w:rsidRDefault="00AD29E8" w:rsidP="00836B18">
            <w:pPr>
              <w:jc w:val="center"/>
              <w:rPr>
                <w:b/>
              </w:rPr>
            </w:pPr>
            <w:r w:rsidRPr="00B90926">
              <w:rPr>
                <w:b/>
                <w:color w:val="FFC000"/>
                <w:sz w:val="32"/>
              </w:rPr>
              <w:t>Réaction</w:t>
            </w:r>
          </w:p>
        </w:tc>
      </w:tr>
      <w:tr w:rsidR="00AD29E8" w:rsidTr="00836B18">
        <w:trPr>
          <w:trHeight w:val="454"/>
        </w:trPr>
        <w:tc>
          <w:tcPr>
            <w:tcW w:w="3209" w:type="dxa"/>
          </w:tcPr>
          <w:p w:rsidR="00AD29E8" w:rsidRDefault="00AD29E8" w:rsidP="00836B18">
            <w:r>
              <w:t>On lance l’application.</w:t>
            </w:r>
          </w:p>
        </w:tc>
        <w:tc>
          <w:tcPr>
            <w:tcW w:w="3209" w:type="dxa"/>
          </w:tcPr>
          <w:p w:rsidR="00AD29E8" w:rsidRPr="0027415A" w:rsidRDefault="00AD29E8" w:rsidP="00836B18"/>
        </w:tc>
        <w:tc>
          <w:tcPr>
            <w:tcW w:w="3210" w:type="dxa"/>
          </w:tcPr>
          <w:p w:rsidR="00AD29E8" w:rsidRDefault="00AD29E8" w:rsidP="00836B18">
            <w:r>
              <w:t xml:space="preserve">Proposition d’afficher les règles </w:t>
            </w:r>
          </w:p>
        </w:tc>
      </w:tr>
      <w:tr w:rsidR="00AD29E8" w:rsidTr="00836B18">
        <w:trPr>
          <w:trHeight w:val="454"/>
        </w:trPr>
        <w:tc>
          <w:tcPr>
            <w:tcW w:w="3209" w:type="dxa"/>
          </w:tcPr>
          <w:p w:rsidR="00AD29E8" w:rsidRDefault="00AD29E8" w:rsidP="00836B18">
            <w:r>
              <w:t xml:space="preserve">On ouvre la liste des règles </w:t>
            </w:r>
          </w:p>
        </w:tc>
        <w:tc>
          <w:tcPr>
            <w:tcW w:w="3209" w:type="dxa"/>
          </w:tcPr>
          <w:p w:rsidR="00AD29E8" w:rsidRPr="0027415A" w:rsidRDefault="00AD29E8" w:rsidP="00836B18"/>
        </w:tc>
        <w:tc>
          <w:tcPr>
            <w:tcW w:w="3210" w:type="dxa"/>
          </w:tcPr>
          <w:p w:rsidR="00AD29E8" w:rsidRDefault="00AD29E8" w:rsidP="00836B18">
            <w:r>
              <w:t xml:space="preserve">Affiche la liste des règles </w:t>
            </w:r>
          </w:p>
        </w:tc>
      </w:tr>
      <w:tr w:rsidR="00AD29E8" w:rsidTr="00836B18">
        <w:trPr>
          <w:trHeight w:val="454"/>
        </w:trPr>
        <w:tc>
          <w:tcPr>
            <w:tcW w:w="3209" w:type="dxa"/>
          </w:tcPr>
          <w:p w:rsidR="00AD29E8" w:rsidRDefault="00AD29E8" w:rsidP="00836B18">
            <w:r>
              <w:t>On lit la liste des règles</w:t>
            </w:r>
          </w:p>
        </w:tc>
        <w:tc>
          <w:tcPr>
            <w:tcW w:w="3209" w:type="dxa"/>
          </w:tcPr>
          <w:p w:rsidR="00AD29E8" w:rsidRPr="0027415A" w:rsidRDefault="00AD29E8" w:rsidP="00836B18"/>
        </w:tc>
        <w:tc>
          <w:tcPr>
            <w:tcW w:w="3210" w:type="dxa"/>
          </w:tcPr>
          <w:p w:rsidR="00AD29E8" w:rsidRDefault="00AD29E8" w:rsidP="00836B18"/>
        </w:tc>
      </w:tr>
    </w:tbl>
    <w:p w:rsidR="000B1823" w:rsidRPr="000B1823" w:rsidRDefault="000B1823" w:rsidP="000B1823"/>
    <w:p w:rsidR="00AD29E8" w:rsidRDefault="00AD29E8" w:rsidP="00AD29E8">
      <w:pPr>
        <w:pStyle w:val="Titre2"/>
        <w:numPr>
          <w:ilvl w:val="0"/>
          <w:numId w:val="0"/>
        </w:numPr>
      </w:pPr>
      <w:r>
        <w:t>Voire une vidéo d’introduction</w:t>
      </w:r>
    </w:p>
    <w:tbl>
      <w:tblPr>
        <w:tblStyle w:val="Grilledutableau"/>
        <w:tblW w:w="0" w:type="auto"/>
        <w:tblLook w:val="04A0" w:firstRow="1" w:lastRow="0" w:firstColumn="1" w:lastColumn="0" w:noHBand="0" w:noVBand="1"/>
      </w:tblPr>
      <w:tblGrid>
        <w:gridCol w:w="1696"/>
        <w:gridCol w:w="3354"/>
      </w:tblGrid>
      <w:tr w:rsidR="00AD29E8" w:rsidTr="00836B18">
        <w:trPr>
          <w:trHeight w:val="454"/>
        </w:trPr>
        <w:tc>
          <w:tcPr>
            <w:tcW w:w="1696" w:type="dxa"/>
            <w:shd w:val="clear" w:color="auto" w:fill="FFD966" w:themeFill="accent4" w:themeFillTint="99"/>
          </w:tcPr>
          <w:p w:rsidR="00AD29E8" w:rsidRDefault="00AD29E8" w:rsidP="00836B18">
            <w:r>
              <w:t>Identifiant</w:t>
            </w:r>
          </w:p>
        </w:tc>
        <w:tc>
          <w:tcPr>
            <w:tcW w:w="3354" w:type="dxa"/>
            <w:shd w:val="clear" w:color="auto" w:fill="FFF2CC" w:themeFill="accent4" w:themeFillTint="33"/>
          </w:tcPr>
          <w:p w:rsidR="00AD29E8" w:rsidRDefault="00AD29E8" w:rsidP="00836B18">
            <w:r>
              <w:t>BN_02-Bataille Navale</w:t>
            </w:r>
          </w:p>
        </w:tc>
      </w:tr>
      <w:tr w:rsidR="00AD29E8" w:rsidTr="00836B18">
        <w:trPr>
          <w:trHeight w:val="454"/>
        </w:trPr>
        <w:tc>
          <w:tcPr>
            <w:tcW w:w="1696" w:type="dxa"/>
            <w:shd w:val="clear" w:color="auto" w:fill="FFD966" w:themeFill="accent4" w:themeFillTint="99"/>
          </w:tcPr>
          <w:p w:rsidR="00AD29E8" w:rsidRDefault="00AD29E8" w:rsidP="00836B18">
            <w:r>
              <w:t>En tant que</w:t>
            </w:r>
          </w:p>
        </w:tc>
        <w:tc>
          <w:tcPr>
            <w:tcW w:w="3354" w:type="dxa"/>
            <w:shd w:val="clear" w:color="auto" w:fill="FFF2CC" w:themeFill="accent4" w:themeFillTint="33"/>
          </w:tcPr>
          <w:p w:rsidR="00AD29E8" w:rsidRDefault="00AD29E8" w:rsidP="00836B18">
            <w:r>
              <w:t>Utilisateur</w:t>
            </w:r>
          </w:p>
        </w:tc>
      </w:tr>
      <w:tr w:rsidR="00AD29E8" w:rsidTr="00836B18">
        <w:trPr>
          <w:trHeight w:val="454"/>
        </w:trPr>
        <w:tc>
          <w:tcPr>
            <w:tcW w:w="1696" w:type="dxa"/>
            <w:shd w:val="clear" w:color="auto" w:fill="FFD966" w:themeFill="accent4" w:themeFillTint="99"/>
          </w:tcPr>
          <w:p w:rsidR="00AD29E8" w:rsidRDefault="00AD29E8" w:rsidP="00836B18">
            <w:r>
              <w:t>Je veux</w:t>
            </w:r>
          </w:p>
        </w:tc>
        <w:tc>
          <w:tcPr>
            <w:tcW w:w="3354" w:type="dxa"/>
            <w:shd w:val="clear" w:color="auto" w:fill="FFF2CC" w:themeFill="accent4" w:themeFillTint="33"/>
          </w:tcPr>
          <w:p w:rsidR="00AD29E8" w:rsidRDefault="00AD29E8" w:rsidP="00836B18">
            <w:r>
              <w:t>Voire la vidéo explicative</w:t>
            </w:r>
          </w:p>
        </w:tc>
      </w:tr>
      <w:tr w:rsidR="00AD29E8" w:rsidTr="00836B18">
        <w:trPr>
          <w:trHeight w:val="454"/>
        </w:trPr>
        <w:tc>
          <w:tcPr>
            <w:tcW w:w="1696" w:type="dxa"/>
            <w:shd w:val="clear" w:color="auto" w:fill="FFD966" w:themeFill="accent4" w:themeFillTint="99"/>
          </w:tcPr>
          <w:p w:rsidR="00AD29E8" w:rsidRDefault="00AD29E8" w:rsidP="00836B18">
            <w:r>
              <w:t>Pour</w:t>
            </w:r>
          </w:p>
        </w:tc>
        <w:tc>
          <w:tcPr>
            <w:tcW w:w="3354" w:type="dxa"/>
            <w:shd w:val="clear" w:color="auto" w:fill="FFF2CC" w:themeFill="accent4" w:themeFillTint="33"/>
          </w:tcPr>
          <w:p w:rsidR="00AD29E8" w:rsidRDefault="00AD29E8" w:rsidP="00836B18">
            <w:r>
              <w:t xml:space="preserve">Voir et comprendre le jeu </w:t>
            </w:r>
          </w:p>
        </w:tc>
      </w:tr>
      <w:tr w:rsidR="00AD29E8" w:rsidTr="00836B18">
        <w:trPr>
          <w:trHeight w:val="454"/>
        </w:trPr>
        <w:tc>
          <w:tcPr>
            <w:tcW w:w="1696" w:type="dxa"/>
            <w:shd w:val="clear" w:color="auto" w:fill="FFD966" w:themeFill="accent4" w:themeFillTint="99"/>
          </w:tcPr>
          <w:p w:rsidR="00AD29E8" w:rsidRDefault="00AD29E8" w:rsidP="00836B18">
            <w:r>
              <w:t>Priorité</w:t>
            </w:r>
          </w:p>
        </w:tc>
        <w:tc>
          <w:tcPr>
            <w:tcW w:w="3354" w:type="dxa"/>
            <w:shd w:val="clear" w:color="auto" w:fill="FFF2CC" w:themeFill="accent4" w:themeFillTint="33"/>
          </w:tcPr>
          <w:p w:rsidR="00AD29E8" w:rsidRDefault="00AD29E8" w:rsidP="00836B18">
            <w:r>
              <w:t>W</w:t>
            </w:r>
          </w:p>
        </w:tc>
      </w:tr>
    </w:tbl>
    <w:p w:rsidR="00AD29E8" w:rsidRDefault="00AD29E8" w:rsidP="00AD29E8"/>
    <w:tbl>
      <w:tblPr>
        <w:tblStyle w:val="Grilledutableau"/>
        <w:tblW w:w="0" w:type="auto"/>
        <w:tblLook w:val="04A0" w:firstRow="1" w:lastRow="0" w:firstColumn="1" w:lastColumn="0" w:noHBand="0" w:noVBand="1"/>
      </w:tblPr>
      <w:tblGrid>
        <w:gridCol w:w="3007"/>
        <w:gridCol w:w="3034"/>
        <w:gridCol w:w="3019"/>
      </w:tblGrid>
      <w:tr w:rsidR="00AD29E8" w:rsidTr="00836B18">
        <w:trPr>
          <w:trHeight w:val="624"/>
        </w:trPr>
        <w:tc>
          <w:tcPr>
            <w:tcW w:w="3209" w:type="dxa"/>
            <w:shd w:val="clear" w:color="auto" w:fill="FFF2CC" w:themeFill="accent4" w:themeFillTint="33"/>
          </w:tcPr>
          <w:p w:rsidR="00AD29E8" w:rsidRPr="00B90926" w:rsidRDefault="00AD29E8" w:rsidP="00836B18">
            <w:pPr>
              <w:jc w:val="center"/>
              <w:rPr>
                <w:b/>
              </w:rPr>
            </w:pPr>
            <w:r w:rsidRPr="00B90926">
              <w:rPr>
                <w:b/>
                <w:color w:val="FFC000"/>
                <w:sz w:val="32"/>
              </w:rPr>
              <w:t>Action</w:t>
            </w:r>
          </w:p>
        </w:tc>
        <w:tc>
          <w:tcPr>
            <w:tcW w:w="3209" w:type="dxa"/>
            <w:shd w:val="clear" w:color="auto" w:fill="FFF2CC" w:themeFill="accent4" w:themeFillTint="33"/>
          </w:tcPr>
          <w:p w:rsidR="00AD29E8" w:rsidRPr="00B90926" w:rsidRDefault="00AD29E8" w:rsidP="00836B18">
            <w:pPr>
              <w:jc w:val="center"/>
              <w:rPr>
                <w:b/>
                <w:color w:val="FF0000"/>
              </w:rPr>
            </w:pPr>
            <w:r w:rsidRPr="00B90926">
              <w:rPr>
                <w:b/>
                <w:color w:val="FFC000"/>
                <w:sz w:val="32"/>
              </w:rPr>
              <w:t>Condition</w:t>
            </w:r>
          </w:p>
        </w:tc>
        <w:tc>
          <w:tcPr>
            <w:tcW w:w="3210" w:type="dxa"/>
            <w:shd w:val="clear" w:color="auto" w:fill="FFF2CC" w:themeFill="accent4" w:themeFillTint="33"/>
          </w:tcPr>
          <w:p w:rsidR="00AD29E8" w:rsidRPr="00B90926" w:rsidRDefault="00AD29E8" w:rsidP="00836B18">
            <w:pPr>
              <w:jc w:val="center"/>
              <w:rPr>
                <w:b/>
              </w:rPr>
            </w:pPr>
            <w:r w:rsidRPr="00B90926">
              <w:rPr>
                <w:b/>
                <w:color w:val="FFC000"/>
                <w:sz w:val="32"/>
              </w:rPr>
              <w:t>Réaction</w:t>
            </w:r>
          </w:p>
        </w:tc>
      </w:tr>
      <w:tr w:rsidR="00AD29E8" w:rsidTr="00836B18">
        <w:trPr>
          <w:trHeight w:val="454"/>
        </w:trPr>
        <w:tc>
          <w:tcPr>
            <w:tcW w:w="3209" w:type="dxa"/>
          </w:tcPr>
          <w:p w:rsidR="00AD29E8" w:rsidRDefault="00AD29E8" w:rsidP="00836B18">
            <w:r>
              <w:t>On lance l’application</w:t>
            </w:r>
          </w:p>
        </w:tc>
        <w:tc>
          <w:tcPr>
            <w:tcW w:w="3209" w:type="dxa"/>
          </w:tcPr>
          <w:p w:rsidR="00AD29E8" w:rsidRPr="0027415A" w:rsidRDefault="00AD29E8" w:rsidP="00836B18"/>
        </w:tc>
        <w:tc>
          <w:tcPr>
            <w:tcW w:w="3210" w:type="dxa"/>
          </w:tcPr>
          <w:p w:rsidR="00AD29E8" w:rsidRDefault="00AD29E8" w:rsidP="00836B18">
            <w:r>
              <w:t>Lance l’application. Et affiche les règles et un lien pour une vidéo</w:t>
            </w:r>
          </w:p>
        </w:tc>
      </w:tr>
      <w:tr w:rsidR="00AD29E8" w:rsidTr="00836B18">
        <w:trPr>
          <w:trHeight w:val="454"/>
        </w:trPr>
        <w:tc>
          <w:tcPr>
            <w:tcW w:w="3209" w:type="dxa"/>
          </w:tcPr>
          <w:p w:rsidR="00AD29E8" w:rsidRDefault="00AD29E8" w:rsidP="00836B18">
            <w:r>
              <w:t xml:space="preserve">On copie le lien </w:t>
            </w:r>
          </w:p>
          <w:p w:rsidR="00AD29E8" w:rsidRDefault="00AD29E8" w:rsidP="00836B18">
            <w:r>
              <w:t xml:space="preserve">On ouvre le navigateur </w:t>
            </w:r>
          </w:p>
          <w:p w:rsidR="00AD29E8" w:rsidRDefault="00AD29E8" w:rsidP="00836B18">
            <w:r>
              <w:t>On colle l’adresse dans la barre d’adresse et on regarde la vidéo</w:t>
            </w:r>
          </w:p>
        </w:tc>
        <w:tc>
          <w:tcPr>
            <w:tcW w:w="3209" w:type="dxa"/>
          </w:tcPr>
          <w:p w:rsidR="00AD29E8" w:rsidRPr="0027415A" w:rsidRDefault="00AD29E8" w:rsidP="00836B18"/>
        </w:tc>
        <w:tc>
          <w:tcPr>
            <w:tcW w:w="3210" w:type="dxa"/>
          </w:tcPr>
          <w:p w:rsidR="00AD29E8" w:rsidRDefault="00AD29E8" w:rsidP="00836B18"/>
        </w:tc>
      </w:tr>
    </w:tbl>
    <w:p w:rsidR="00AD29E8" w:rsidRDefault="00AD29E8" w:rsidP="00AD29E8"/>
    <w:p w:rsidR="00544803" w:rsidRDefault="00AD29E8" w:rsidP="005366FE">
      <w:pPr>
        <w:pStyle w:val="Titre1"/>
        <w:numPr>
          <w:ilvl w:val="0"/>
          <w:numId w:val="0"/>
        </w:numPr>
        <w:shd w:val="clear" w:color="auto" w:fill="B4C6E7" w:themeFill="accent1" w:themeFillTint="66"/>
        <w:ind w:left="432" w:hanging="432"/>
      </w:pPr>
      <w:r>
        <w:lastRenderedPageBreak/>
        <w:t>Placer les bateaux</w:t>
      </w:r>
    </w:p>
    <w:p w:rsidR="00AD29E8" w:rsidRDefault="00AD29E8" w:rsidP="00AD29E8">
      <w:pPr>
        <w:pStyle w:val="Titre2"/>
        <w:numPr>
          <w:ilvl w:val="0"/>
          <w:numId w:val="0"/>
        </w:numPr>
      </w:pPr>
      <w:r>
        <w:t>Grille fixe</w:t>
      </w:r>
    </w:p>
    <w:tbl>
      <w:tblPr>
        <w:tblStyle w:val="Grilledutableau"/>
        <w:tblW w:w="0" w:type="auto"/>
        <w:tblLook w:val="04A0" w:firstRow="1" w:lastRow="0" w:firstColumn="1" w:lastColumn="0" w:noHBand="0" w:noVBand="1"/>
      </w:tblPr>
      <w:tblGrid>
        <w:gridCol w:w="1696"/>
        <w:gridCol w:w="3354"/>
      </w:tblGrid>
      <w:tr w:rsidR="00AD29E8" w:rsidTr="00836B18">
        <w:trPr>
          <w:trHeight w:val="454"/>
        </w:trPr>
        <w:tc>
          <w:tcPr>
            <w:tcW w:w="1696" w:type="dxa"/>
            <w:shd w:val="clear" w:color="auto" w:fill="FFD966" w:themeFill="accent4" w:themeFillTint="99"/>
          </w:tcPr>
          <w:p w:rsidR="00AD29E8" w:rsidRDefault="00AD29E8" w:rsidP="00836B18">
            <w:r>
              <w:t>Identifiant</w:t>
            </w:r>
          </w:p>
        </w:tc>
        <w:tc>
          <w:tcPr>
            <w:tcW w:w="3354" w:type="dxa"/>
            <w:shd w:val="clear" w:color="auto" w:fill="FFF2CC" w:themeFill="accent4" w:themeFillTint="33"/>
          </w:tcPr>
          <w:p w:rsidR="00AD29E8" w:rsidRDefault="00AD29E8" w:rsidP="00836B18">
            <w:r>
              <w:t>BN_01-Bataille Navale</w:t>
            </w:r>
          </w:p>
        </w:tc>
      </w:tr>
      <w:tr w:rsidR="00AD29E8" w:rsidTr="00836B18">
        <w:trPr>
          <w:trHeight w:val="454"/>
        </w:trPr>
        <w:tc>
          <w:tcPr>
            <w:tcW w:w="1696" w:type="dxa"/>
            <w:shd w:val="clear" w:color="auto" w:fill="FFD966" w:themeFill="accent4" w:themeFillTint="99"/>
          </w:tcPr>
          <w:p w:rsidR="00AD29E8" w:rsidRDefault="00AD29E8" w:rsidP="00836B18">
            <w:r>
              <w:t>En tant que</w:t>
            </w:r>
          </w:p>
        </w:tc>
        <w:tc>
          <w:tcPr>
            <w:tcW w:w="3354" w:type="dxa"/>
            <w:shd w:val="clear" w:color="auto" w:fill="FFF2CC" w:themeFill="accent4" w:themeFillTint="33"/>
          </w:tcPr>
          <w:p w:rsidR="00AD29E8" w:rsidRDefault="00AD29E8" w:rsidP="00836B18">
            <w:r>
              <w:t>Utilisateur</w:t>
            </w:r>
          </w:p>
        </w:tc>
      </w:tr>
      <w:tr w:rsidR="00AD29E8" w:rsidTr="00836B18">
        <w:trPr>
          <w:trHeight w:val="454"/>
        </w:trPr>
        <w:tc>
          <w:tcPr>
            <w:tcW w:w="1696" w:type="dxa"/>
            <w:shd w:val="clear" w:color="auto" w:fill="FFD966" w:themeFill="accent4" w:themeFillTint="99"/>
          </w:tcPr>
          <w:p w:rsidR="00AD29E8" w:rsidRDefault="00AD29E8" w:rsidP="00836B18">
            <w:r>
              <w:t>Je veux</w:t>
            </w:r>
          </w:p>
        </w:tc>
        <w:tc>
          <w:tcPr>
            <w:tcW w:w="3354" w:type="dxa"/>
            <w:shd w:val="clear" w:color="auto" w:fill="FFF2CC" w:themeFill="accent4" w:themeFillTint="33"/>
          </w:tcPr>
          <w:p w:rsidR="00AD29E8" w:rsidRDefault="00AD29E8" w:rsidP="00836B18">
            <w:r>
              <w:t>Jouer sur une grille prédéfinie</w:t>
            </w:r>
          </w:p>
        </w:tc>
      </w:tr>
      <w:tr w:rsidR="00AD29E8" w:rsidTr="00836B18">
        <w:trPr>
          <w:trHeight w:val="454"/>
        </w:trPr>
        <w:tc>
          <w:tcPr>
            <w:tcW w:w="1696" w:type="dxa"/>
            <w:shd w:val="clear" w:color="auto" w:fill="FFD966" w:themeFill="accent4" w:themeFillTint="99"/>
          </w:tcPr>
          <w:p w:rsidR="00AD29E8" w:rsidRDefault="00AD29E8" w:rsidP="00836B18">
            <w:r>
              <w:t>Pour</w:t>
            </w:r>
          </w:p>
        </w:tc>
        <w:tc>
          <w:tcPr>
            <w:tcW w:w="3354" w:type="dxa"/>
            <w:shd w:val="clear" w:color="auto" w:fill="FFF2CC" w:themeFill="accent4" w:themeFillTint="33"/>
          </w:tcPr>
          <w:p w:rsidR="00AD29E8" w:rsidRDefault="00AD29E8" w:rsidP="00836B18">
            <w:r>
              <w:t xml:space="preserve">Voir et comprendre le jeu </w:t>
            </w:r>
          </w:p>
        </w:tc>
      </w:tr>
      <w:tr w:rsidR="00AD29E8" w:rsidTr="00836B18">
        <w:trPr>
          <w:trHeight w:val="454"/>
        </w:trPr>
        <w:tc>
          <w:tcPr>
            <w:tcW w:w="1696" w:type="dxa"/>
            <w:shd w:val="clear" w:color="auto" w:fill="FFD966" w:themeFill="accent4" w:themeFillTint="99"/>
          </w:tcPr>
          <w:p w:rsidR="00AD29E8" w:rsidRDefault="00AD29E8" w:rsidP="00836B18">
            <w:r>
              <w:t>Priorité</w:t>
            </w:r>
          </w:p>
        </w:tc>
        <w:tc>
          <w:tcPr>
            <w:tcW w:w="3354" w:type="dxa"/>
            <w:shd w:val="clear" w:color="auto" w:fill="FFF2CC" w:themeFill="accent4" w:themeFillTint="33"/>
          </w:tcPr>
          <w:p w:rsidR="00AD29E8" w:rsidRDefault="00AD29E8" w:rsidP="00836B18">
            <w:r>
              <w:t>M</w:t>
            </w:r>
          </w:p>
        </w:tc>
      </w:tr>
    </w:tbl>
    <w:p w:rsidR="00AD29E8" w:rsidRDefault="00AD29E8" w:rsidP="00AD29E8"/>
    <w:tbl>
      <w:tblPr>
        <w:tblStyle w:val="Grilledutableau"/>
        <w:tblW w:w="0" w:type="auto"/>
        <w:tblLook w:val="04A0" w:firstRow="1" w:lastRow="0" w:firstColumn="1" w:lastColumn="0" w:noHBand="0" w:noVBand="1"/>
      </w:tblPr>
      <w:tblGrid>
        <w:gridCol w:w="2988"/>
        <w:gridCol w:w="3043"/>
        <w:gridCol w:w="3029"/>
      </w:tblGrid>
      <w:tr w:rsidR="00AD29E8" w:rsidRPr="00B90926" w:rsidTr="00836B18">
        <w:trPr>
          <w:trHeight w:val="624"/>
        </w:trPr>
        <w:tc>
          <w:tcPr>
            <w:tcW w:w="3209" w:type="dxa"/>
            <w:shd w:val="clear" w:color="auto" w:fill="FFF2CC" w:themeFill="accent4" w:themeFillTint="33"/>
          </w:tcPr>
          <w:p w:rsidR="00AD29E8" w:rsidRPr="00B90926" w:rsidRDefault="00AD29E8" w:rsidP="00836B18">
            <w:pPr>
              <w:jc w:val="center"/>
              <w:rPr>
                <w:b/>
              </w:rPr>
            </w:pPr>
            <w:r w:rsidRPr="00B90926">
              <w:rPr>
                <w:b/>
                <w:color w:val="FFC000"/>
                <w:sz w:val="32"/>
              </w:rPr>
              <w:t>Action</w:t>
            </w:r>
          </w:p>
        </w:tc>
        <w:tc>
          <w:tcPr>
            <w:tcW w:w="3209" w:type="dxa"/>
            <w:shd w:val="clear" w:color="auto" w:fill="FFF2CC" w:themeFill="accent4" w:themeFillTint="33"/>
          </w:tcPr>
          <w:p w:rsidR="00AD29E8" w:rsidRPr="00B90926" w:rsidRDefault="00AD29E8" w:rsidP="00836B18">
            <w:pPr>
              <w:jc w:val="center"/>
              <w:rPr>
                <w:b/>
                <w:color w:val="FF0000"/>
              </w:rPr>
            </w:pPr>
            <w:r w:rsidRPr="00B90926">
              <w:rPr>
                <w:b/>
                <w:color w:val="FFC000"/>
                <w:sz w:val="32"/>
              </w:rPr>
              <w:t>Condition</w:t>
            </w:r>
          </w:p>
        </w:tc>
        <w:tc>
          <w:tcPr>
            <w:tcW w:w="3210" w:type="dxa"/>
            <w:shd w:val="clear" w:color="auto" w:fill="FFF2CC" w:themeFill="accent4" w:themeFillTint="33"/>
          </w:tcPr>
          <w:p w:rsidR="00AD29E8" w:rsidRPr="00B90926" w:rsidRDefault="00AD29E8" w:rsidP="00836B18">
            <w:pPr>
              <w:jc w:val="center"/>
              <w:rPr>
                <w:b/>
              </w:rPr>
            </w:pPr>
            <w:r w:rsidRPr="00B90926">
              <w:rPr>
                <w:b/>
                <w:color w:val="FFC000"/>
                <w:sz w:val="32"/>
              </w:rPr>
              <w:t>Réaction</w:t>
            </w:r>
          </w:p>
        </w:tc>
      </w:tr>
      <w:tr w:rsidR="00AD29E8" w:rsidTr="00836B18">
        <w:trPr>
          <w:trHeight w:val="454"/>
        </w:trPr>
        <w:tc>
          <w:tcPr>
            <w:tcW w:w="3209" w:type="dxa"/>
          </w:tcPr>
          <w:p w:rsidR="00AD29E8" w:rsidRDefault="00AD29E8" w:rsidP="00836B18">
            <w:r>
              <w:t xml:space="preserve">On lance une partie </w:t>
            </w:r>
          </w:p>
        </w:tc>
        <w:tc>
          <w:tcPr>
            <w:tcW w:w="3209" w:type="dxa"/>
          </w:tcPr>
          <w:p w:rsidR="00AD29E8" w:rsidRPr="0027415A" w:rsidRDefault="00AD29E8" w:rsidP="00836B18"/>
        </w:tc>
        <w:tc>
          <w:tcPr>
            <w:tcW w:w="3210" w:type="dxa"/>
          </w:tcPr>
          <w:p w:rsidR="00AD29E8" w:rsidRDefault="00AD29E8" w:rsidP="00836B18">
            <w:r>
              <w:t xml:space="preserve">Il nous propose une grille avec des bateaux déjà placé </w:t>
            </w:r>
          </w:p>
        </w:tc>
      </w:tr>
      <w:tr w:rsidR="00AD29E8" w:rsidTr="00836B18">
        <w:trPr>
          <w:trHeight w:val="454"/>
        </w:trPr>
        <w:tc>
          <w:tcPr>
            <w:tcW w:w="3209" w:type="dxa"/>
          </w:tcPr>
          <w:p w:rsidR="00AD29E8" w:rsidRDefault="00AD29E8" w:rsidP="00836B18">
            <w:r>
              <w:t>jouer</w:t>
            </w:r>
          </w:p>
        </w:tc>
        <w:tc>
          <w:tcPr>
            <w:tcW w:w="3209" w:type="dxa"/>
          </w:tcPr>
          <w:p w:rsidR="00AD29E8" w:rsidRPr="0027415A" w:rsidRDefault="00AD29E8" w:rsidP="00836B18"/>
        </w:tc>
        <w:tc>
          <w:tcPr>
            <w:tcW w:w="3210" w:type="dxa"/>
          </w:tcPr>
          <w:p w:rsidR="00AD29E8" w:rsidRDefault="00AD29E8" w:rsidP="00836B18"/>
        </w:tc>
      </w:tr>
    </w:tbl>
    <w:p w:rsidR="00AD29E8" w:rsidRDefault="00222F42" w:rsidP="00AD29E8">
      <w:pPr>
        <w:pStyle w:val="Titre2"/>
        <w:numPr>
          <w:ilvl w:val="0"/>
          <w:numId w:val="0"/>
        </w:numPr>
      </w:pPr>
      <w:r>
        <w:t>Plusieurs grilles prédéfinies</w:t>
      </w:r>
    </w:p>
    <w:tbl>
      <w:tblPr>
        <w:tblStyle w:val="Grilledutableau"/>
        <w:tblW w:w="0" w:type="auto"/>
        <w:tblLook w:val="04A0" w:firstRow="1" w:lastRow="0" w:firstColumn="1" w:lastColumn="0" w:noHBand="0" w:noVBand="1"/>
      </w:tblPr>
      <w:tblGrid>
        <w:gridCol w:w="1696"/>
        <w:gridCol w:w="3354"/>
      </w:tblGrid>
      <w:tr w:rsidR="00AD29E8" w:rsidTr="00836B18">
        <w:trPr>
          <w:trHeight w:val="454"/>
        </w:trPr>
        <w:tc>
          <w:tcPr>
            <w:tcW w:w="1696" w:type="dxa"/>
            <w:shd w:val="clear" w:color="auto" w:fill="FFD966" w:themeFill="accent4" w:themeFillTint="99"/>
          </w:tcPr>
          <w:p w:rsidR="00AD29E8" w:rsidRDefault="00AD29E8" w:rsidP="00836B18">
            <w:r>
              <w:t>Identifiant</w:t>
            </w:r>
          </w:p>
        </w:tc>
        <w:tc>
          <w:tcPr>
            <w:tcW w:w="3354" w:type="dxa"/>
            <w:shd w:val="clear" w:color="auto" w:fill="FFF2CC" w:themeFill="accent4" w:themeFillTint="33"/>
          </w:tcPr>
          <w:p w:rsidR="00AD29E8" w:rsidRDefault="00AD29E8" w:rsidP="00836B18">
            <w:r>
              <w:t>BN_02-Bataille Navale</w:t>
            </w:r>
          </w:p>
        </w:tc>
      </w:tr>
      <w:tr w:rsidR="00AD29E8" w:rsidTr="00836B18">
        <w:trPr>
          <w:trHeight w:val="454"/>
        </w:trPr>
        <w:tc>
          <w:tcPr>
            <w:tcW w:w="1696" w:type="dxa"/>
            <w:shd w:val="clear" w:color="auto" w:fill="FFD966" w:themeFill="accent4" w:themeFillTint="99"/>
          </w:tcPr>
          <w:p w:rsidR="00AD29E8" w:rsidRDefault="00AD29E8" w:rsidP="00836B18">
            <w:r>
              <w:t>En tant que</w:t>
            </w:r>
          </w:p>
        </w:tc>
        <w:tc>
          <w:tcPr>
            <w:tcW w:w="3354" w:type="dxa"/>
            <w:shd w:val="clear" w:color="auto" w:fill="FFF2CC" w:themeFill="accent4" w:themeFillTint="33"/>
          </w:tcPr>
          <w:p w:rsidR="00AD29E8" w:rsidRDefault="00AD29E8" w:rsidP="00836B18">
            <w:r>
              <w:t>Utilisateur</w:t>
            </w:r>
          </w:p>
        </w:tc>
      </w:tr>
      <w:tr w:rsidR="00AD29E8" w:rsidTr="00836B18">
        <w:trPr>
          <w:trHeight w:val="454"/>
        </w:trPr>
        <w:tc>
          <w:tcPr>
            <w:tcW w:w="1696" w:type="dxa"/>
            <w:shd w:val="clear" w:color="auto" w:fill="FFD966" w:themeFill="accent4" w:themeFillTint="99"/>
          </w:tcPr>
          <w:p w:rsidR="00AD29E8" w:rsidRDefault="00AD29E8" w:rsidP="00836B18">
            <w:r>
              <w:t>Je veux</w:t>
            </w:r>
          </w:p>
        </w:tc>
        <w:tc>
          <w:tcPr>
            <w:tcW w:w="3354" w:type="dxa"/>
            <w:shd w:val="clear" w:color="auto" w:fill="FFF2CC" w:themeFill="accent4" w:themeFillTint="33"/>
          </w:tcPr>
          <w:p w:rsidR="00AD29E8" w:rsidRDefault="00222F42" w:rsidP="00836B18">
            <w:r>
              <w:t>Jouer sur plusieurs</w:t>
            </w:r>
            <w:r w:rsidR="00AD29E8">
              <w:t xml:space="preserve"> grille</w:t>
            </w:r>
            <w:r>
              <w:t>s</w:t>
            </w:r>
            <w:r w:rsidR="00AD29E8">
              <w:t xml:space="preserve"> prédéfinie</w:t>
            </w:r>
            <w:r>
              <w:t>s</w:t>
            </w:r>
          </w:p>
        </w:tc>
      </w:tr>
      <w:tr w:rsidR="00AD29E8" w:rsidTr="00836B18">
        <w:trPr>
          <w:trHeight w:val="454"/>
        </w:trPr>
        <w:tc>
          <w:tcPr>
            <w:tcW w:w="1696" w:type="dxa"/>
            <w:shd w:val="clear" w:color="auto" w:fill="FFD966" w:themeFill="accent4" w:themeFillTint="99"/>
          </w:tcPr>
          <w:p w:rsidR="00AD29E8" w:rsidRDefault="00AD29E8" w:rsidP="00836B18">
            <w:r>
              <w:t>Pour</w:t>
            </w:r>
          </w:p>
        </w:tc>
        <w:tc>
          <w:tcPr>
            <w:tcW w:w="3354" w:type="dxa"/>
            <w:shd w:val="clear" w:color="auto" w:fill="FFF2CC" w:themeFill="accent4" w:themeFillTint="33"/>
          </w:tcPr>
          <w:p w:rsidR="00AD29E8" w:rsidRDefault="00AD29E8" w:rsidP="00836B18">
            <w:r>
              <w:t xml:space="preserve">Voir et comprendre le jeu </w:t>
            </w:r>
          </w:p>
        </w:tc>
      </w:tr>
      <w:tr w:rsidR="00AD29E8" w:rsidTr="00836B18">
        <w:trPr>
          <w:trHeight w:val="454"/>
        </w:trPr>
        <w:tc>
          <w:tcPr>
            <w:tcW w:w="1696" w:type="dxa"/>
            <w:shd w:val="clear" w:color="auto" w:fill="FFD966" w:themeFill="accent4" w:themeFillTint="99"/>
          </w:tcPr>
          <w:p w:rsidR="00AD29E8" w:rsidRDefault="00AD29E8" w:rsidP="00836B18">
            <w:r>
              <w:t>Priorité</w:t>
            </w:r>
          </w:p>
        </w:tc>
        <w:tc>
          <w:tcPr>
            <w:tcW w:w="3354" w:type="dxa"/>
            <w:shd w:val="clear" w:color="auto" w:fill="FFF2CC" w:themeFill="accent4" w:themeFillTint="33"/>
          </w:tcPr>
          <w:p w:rsidR="00AD29E8" w:rsidRDefault="00AD29E8" w:rsidP="00836B18">
            <w:r>
              <w:t>M</w:t>
            </w:r>
          </w:p>
        </w:tc>
      </w:tr>
    </w:tbl>
    <w:p w:rsidR="00AD29E8" w:rsidRDefault="00AD29E8" w:rsidP="00AD29E8"/>
    <w:tbl>
      <w:tblPr>
        <w:tblStyle w:val="Grilledutableau"/>
        <w:tblW w:w="0" w:type="auto"/>
        <w:tblLook w:val="04A0" w:firstRow="1" w:lastRow="0" w:firstColumn="1" w:lastColumn="0" w:noHBand="0" w:noVBand="1"/>
      </w:tblPr>
      <w:tblGrid>
        <w:gridCol w:w="2997"/>
        <w:gridCol w:w="3039"/>
        <w:gridCol w:w="3024"/>
      </w:tblGrid>
      <w:tr w:rsidR="00AD29E8" w:rsidRPr="00B90926" w:rsidTr="00836B18">
        <w:trPr>
          <w:trHeight w:val="624"/>
        </w:trPr>
        <w:tc>
          <w:tcPr>
            <w:tcW w:w="3209" w:type="dxa"/>
            <w:shd w:val="clear" w:color="auto" w:fill="FFF2CC" w:themeFill="accent4" w:themeFillTint="33"/>
          </w:tcPr>
          <w:p w:rsidR="00AD29E8" w:rsidRPr="00B90926" w:rsidRDefault="00AD29E8" w:rsidP="00836B18">
            <w:pPr>
              <w:jc w:val="center"/>
              <w:rPr>
                <w:b/>
              </w:rPr>
            </w:pPr>
            <w:r w:rsidRPr="00B90926">
              <w:rPr>
                <w:b/>
                <w:color w:val="FFC000"/>
                <w:sz w:val="32"/>
              </w:rPr>
              <w:t>Action</w:t>
            </w:r>
          </w:p>
        </w:tc>
        <w:tc>
          <w:tcPr>
            <w:tcW w:w="3209" w:type="dxa"/>
            <w:shd w:val="clear" w:color="auto" w:fill="FFF2CC" w:themeFill="accent4" w:themeFillTint="33"/>
          </w:tcPr>
          <w:p w:rsidR="00AD29E8" w:rsidRPr="00B90926" w:rsidRDefault="00AD29E8" w:rsidP="00836B18">
            <w:pPr>
              <w:jc w:val="center"/>
              <w:rPr>
                <w:b/>
                <w:color w:val="FF0000"/>
              </w:rPr>
            </w:pPr>
            <w:r w:rsidRPr="00B90926">
              <w:rPr>
                <w:b/>
                <w:color w:val="FFC000"/>
                <w:sz w:val="32"/>
              </w:rPr>
              <w:t>Condition</w:t>
            </w:r>
          </w:p>
        </w:tc>
        <w:tc>
          <w:tcPr>
            <w:tcW w:w="3210" w:type="dxa"/>
            <w:shd w:val="clear" w:color="auto" w:fill="FFF2CC" w:themeFill="accent4" w:themeFillTint="33"/>
          </w:tcPr>
          <w:p w:rsidR="00AD29E8" w:rsidRPr="00B90926" w:rsidRDefault="00AD29E8" w:rsidP="00836B18">
            <w:pPr>
              <w:jc w:val="center"/>
              <w:rPr>
                <w:b/>
              </w:rPr>
            </w:pPr>
            <w:r w:rsidRPr="00B90926">
              <w:rPr>
                <w:b/>
                <w:color w:val="FFC000"/>
                <w:sz w:val="32"/>
              </w:rPr>
              <w:t>Réaction</w:t>
            </w:r>
          </w:p>
        </w:tc>
      </w:tr>
      <w:tr w:rsidR="00AD29E8" w:rsidTr="00836B18">
        <w:trPr>
          <w:trHeight w:val="454"/>
        </w:trPr>
        <w:tc>
          <w:tcPr>
            <w:tcW w:w="3209" w:type="dxa"/>
          </w:tcPr>
          <w:p w:rsidR="00AD29E8" w:rsidRDefault="00AD29E8" w:rsidP="00222F42">
            <w:r>
              <w:t xml:space="preserve">On choisis </w:t>
            </w:r>
            <w:r w:rsidR="00222F42">
              <w:t xml:space="preserve">une des grilles proposées </w:t>
            </w:r>
          </w:p>
        </w:tc>
        <w:tc>
          <w:tcPr>
            <w:tcW w:w="3209" w:type="dxa"/>
          </w:tcPr>
          <w:p w:rsidR="00AD29E8" w:rsidRPr="0027415A" w:rsidRDefault="00AD29E8" w:rsidP="00836B18"/>
        </w:tc>
        <w:tc>
          <w:tcPr>
            <w:tcW w:w="3210" w:type="dxa"/>
          </w:tcPr>
          <w:p w:rsidR="00AD29E8" w:rsidRDefault="00222F42" w:rsidP="00836B18">
            <w:r>
              <w:t>L’ordi affiche la grille choisie</w:t>
            </w:r>
          </w:p>
        </w:tc>
      </w:tr>
      <w:tr w:rsidR="00AD29E8" w:rsidTr="00836B18">
        <w:trPr>
          <w:trHeight w:val="454"/>
        </w:trPr>
        <w:tc>
          <w:tcPr>
            <w:tcW w:w="3209" w:type="dxa"/>
          </w:tcPr>
          <w:p w:rsidR="00AD29E8" w:rsidRDefault="00AD29E8" w:rsidP="00836B18">
            <w:r>
              <w:t xml:space="preserve">Est-ce que la grille nous convient </w:t>
            </w:r>
          </w:p>
        </w:tc>
        <w:tc>
          <w:tcPr>
            <w:tcW w:w="3209" w:type="dxa"/>
          </w:tcPr>
          <w:p w:rsidR="00AD29E8" w:rsidRPr="0027415A" w:rsidRDefault="00AD29E8" w:rsidP="00836B18"/>
        </w:tc>
        <w:tc>
          <w:tcPr>
            <w:tcW w:w="3210" w:type="dxa"/>
          </w:tcPr>
          <w:p w:rsidR="00AD29E8" w:rsidRDefault="00AD29E8" w:rsidP="00836B18"/>
        </w:tc>
      </w:tr>
      <w:tr w:rsidR="00AD29E8" w:rsidTr="00836B18">
        <w:trPr>
          <w:trHeight w:val="454"/>
        </w:trPr>
        <w:tc>
          <w:tcPr>
            <w:tcW w:w="3209" w:type="dxa"/>
          </w:tcPr>
          <w:p w:rsidR="00AD29E8" w:rsidRDefault="00AD29E8" w:rsidP="00836B18">
            <w:r>
              <w:t>Non</w:t>
            </w:r>
          </w:p>
        </w:tc>
        <w:tc>
          <w:tcPr>
            <w:tcW w:w="3209" w:type="dxa"/>
          </w:tcPr>
          <w:p w:rsidR="00AD29E8" w:rsidRPr="0027415A" w:rsidRDefault="00AD29E8" w:rsidP="00836B18"/>
        </w:tc>
        <w:tc>
          <w:tcPr>
            <w:tcW w:w="3210" w:type="dxa"/>
          </w:tcPr>
          <w:p w:rsidR="00AD29E8" w:rsidRDefault="00AD29E8" w:rsidP="00836B18">
            <w:r>
              <w:t>Le programme choisis une autre grille</w:t>
            </w:r>
          </w:p>
        </w:tc>
      </w:tr>
      <w:tr w:rsidR="00AD29E8" w:rsidTr="00836B18">
        <w:trPr>
          <w:trHeight w:val="454"/>
        </w:trPr>
        <w:tc>
          <w:tcPr>
            <w:tcW w:w="3209" w:type="dxa"/>
          </w:tcPr>
          <w:p w:rsidR="00AD29E8" w:rsidRDefault="00AD29E8" w:rsidP="00836B18">
            <w:r>
              <w:t>Oui</w:t>
            </w:r>
          </w:p>
        </w:tc>
        <w:tc>
          <w:tcPr>
            <w:tcW w:w="3209" w:type="dxa"/>
          </w:tcPr>
          <w:p w:rsidR="00AD29E8" w:rsidRDefault="00AD29E8" w:rsidP="00836B18"/>
        </w:tc>
        <w:tc>
          <w:tcPr>
            <w:tcW w:w="3210" w:type="dxa"/>
          </w:tcPr>
          <w:p w:rsidR="00AD29E8" w:rsidRDefault="00AD29E8" w:rsidP="00836B18">
            <w:r>
              <w:t xml:space="preserve">Lance la partie </w:t>
            </w:r>
          </w:p>
        </w:tc>
      </w:tr>
      <w:tr w:rsidR="00AD29E8" w:rsidTr="00836B18">
        <w:trPr>
          <w:trHeight w:val="454"/>
        </w:trPr>
        <w:tc>
          <w:tcPr>
            <w:tcW w:w="3209" w:type="dxa"/>
          </w:tcPr>
          <w:p w:rsidR="00AD29E8" w:rsidRDefault="00AD29E8" w:rsidP="00836B18">
            <w:r>
              <w:t>On joue</w:t>
            </w:r>
          </w:p>
        </w:tc>
        <w:tc>
          <w:tcPr>
            <w:tcW w:w="3209" w:type="dxa"/>
          </w:tcPr>
          <w:p w:rsidR="00AD29E8" w:rsidRDefault="00AD29E8" w:rsidP="00836B18"/>
        </w:tc>
        <w:tc>
          <w:tcPr>
            <w:tcW w:w="3210" w:type="dxa"/>
          </w:tcPr>
          <w:p w:rsidR="00AD29E8" w:rsidRDefault="00AD29E8" w:rsidP="00836B18"/>
        </w:tc>
      </w:tr>
    </w:tbl>
    <w:p w:rsidR="000B1823" w:rsidRPr="00336965" w:rsidRDefault="000B1823" w:rsidP="00AD29E8"/>
    <w:p w:rsidR="00AD29E8" w:rsidRDefault="00AD29E8" w:rsidP="00AD29E8">
      <w:pPr>
        <w:pStyle w:val="Titre1"/>
        <w:numPr>
          <w:ilvl w:val="0"/>
          <w:numId w:val="0"/>
        </w:numPr>
        <w:shd w:val="clear" w:color="auto" w:fill="B4C6E7" w:themeFill="accent1" w:themeFillTint="66"/>
        <w:ind w:left="432" w:hanging="432"/>
      </w:pPr>
      <w:r>
        <w:lastRenderedPageBreak/>
        <w:t>Jouer</w:t>
      </w:r>
    </w:p>
    <w:p w:rsidR="00AD29E8" w:rsidRPr="00336965" w:rsidRDefault="00AD29E8" w:rsidP="00AD29E8">
      <w:pPr>
        <w:pStyle w:val="Titre2"/>
        <w:numPr>
          <w:ilvl w:val="0"/>
          <w:numId w:val="0"/>
        </w:numPr>
      </w:pPr>
      <w:r w:rsidRPr="00336965">
        <w:t>Lancer la partie</w:t>
      </w:r>
    </w:p>
    <w:tbl>
      <w:tblPr>
        <w:tblStyle w:val="Grilledutableau"/>
        <w:tblW w:w="0" w:type="auto"/>
        <w:tblLook w:val="04A0" w:firstRow="1" w:lastRow="0" w:firstColumn="1" w:lastColumn="0" w:noHBand="0" w:noVBand="1"/>
      </w:tblPr>
      <w:tblGrid>
        <w:gridCol w:w="1696"/>
        <w:gridCol w:w="3354"/>
      </w:tblGrid>
      <w:tr w:rsidR="00AD29E8" w:rsidTr="00836B18">
        <w:trPr>
          <w:trHeight w:val="454"/>
        </w:trPr>
        <w:tc>
          <w:tcPr>
            <w:tcW w:w="1696" w:type="dxa"/>
            <w:shd w:val="clear" w:color="auto" w:fill="FFD966" w:themeFill="accent4" w:themeFillTint="99"/>
          </w:tcPr>
          <w:p w:rsidR="00AD29E8" w:rsidRDefault="00AD29E8" w:rsidP="00836B18">
            <w:r>
              <w:t>Identifiant</w:t>
            </w:r>
          </w:p>
        </w:tc>
        <w:tc>
          <w:tcPr>
            <w:tcW w:w="3354" w:type="dxa"/>
            <w:shd w:val="clear" w:color="auto" w:fill="FFF2CC" w:themeFill="accent4" w:themeFillTint="33"/>
          </w:tcPr>
          <w:p w:rsidR="00AD29E8" w:rsidRDefault="00AD29E8" w:rsidP="00836B18">
            <w:r>
              <w:t>BN_01-Bataille Navale</w:t>
            </w:r>
          </w:p>
        </w:tc>
      </w:tr>
      <w:tr w:rsidR="00AD29E8" w:rsidTr="00836B18">
        <w:trPr>
          <w:trHeight w:val="454"/>
        </w:trPr>
        <w:tc>
          <w:tcPr>
            <w:tcW w:w="1696" w:type="dxa"/>
            <w:shd w:val="clear" w:color="auto" w:fill="FFD966" w:themeFill="accent4" w:themeFillTint="99"/>
          </w:tcPr>
          <w:p w:rsidR="00AD29E8" w:rsidRDefault="00AD29E8" w:rsidP="00836B18">
            <w:r>
              <w:t>En tant que</w:t>
            </w:r>
          </w:p>
        </w:tc>
        <w:tc>
          <w:tcPr>
            <w:tcW w:w="3354" w:type="dxa"/>
            <w:shd w:val="clear" w:color="auto" w:fill="FFF2CC" w:themeFill="accent4" w:themeFillTint="33"/>
          </w:tcPr>
          <w:p w:rsidR="00AD29E8" w:rsidRDefault="00AD29E8" w:rsidP="00836B18">
            <w:r>
              <w:t>Utilisateur</w:t>
            </w:r>
          </w:p>
        </w:tc>
      </w:tr>
      <w:tr w:rsidR="00AD29E8" w:rsidTr="00836B18">
        <w:trPr>
          <w:trHeight w:val="454"/>
        </w:trPr>
        <w:tc>
          <w:tcPr>
            <w:tcW w:w="1696" w:type="dxa"/>
            <w:shd w:val="clear" w:color="auto" w:fill="FFD966" w:themeFill="accent4" w:themeFillTint="99"/>
          </w:tcPr>
          <w:p w:rsidR="00AD29E8" w:rsidRDefault="00AD29E8" w:rsidP="00836B18">
            <w:r>
              <w:t>Je veux</w:t>
            </w:r>
          </w:p>
        </w:tc>
        <w:tc>
          <w:tcPr>
            <w:tcW w:w="3354" w:type="dxa"/>
            <w:shd w:val="clear" w:color="auto" w:fill="FFF2CC" w:themeFill="accent4" w:themeFillTint="33"/>
          </w:tcPr>
          <w:p w:rsidR="00AD29E8" w:rsidRDefault="00AD29E8" w:rsidP="00836B18">
            <w:r>
              <w:t>Lancer une partie contre le PC</w:t>
            </w:r>
          </w:p>
        </w:tc>
      </w:tr>
      <w:tr w:rsidR="00AD29E8" w:rsidTr="00836B18">
        <w:trPr>
          <w:trHeight w:val="454"/>
        </w:trPr>
        <w:tc>
          <w:tcPr>
            <w:tcW w:w="1696" w:type="dxa"/>
            <w:shd w:val="clear" w:color="auto" w:fill="FFD966" w:themeFill="accent4" w:themeFillTint="99"/>
          </w:tcPr>
          <w:p w:rsidR="00AD29E8" w:rsidRDefault="00AD29E8" w:rsidP="00836B18">
            <w:r>
              <w:t>Pour</w:t>
            </w:r>
          </w:p>
        </w:tc>
        <w:tc>
          <w:tcPr>
            <w:tcW w:w="3354" w:type="dxa"/>
            <w:shd w:val="clear" w:color="auto" w:fill="FFF2CC" w:themeFill="accent4" w:themeFillTint="33"/>
          </w:tcPr>
          <w:p w:rsidR="00AD29E8" w:rsidRDefault="00AD29E8" w:rsidP="00836B18">
            <w:r>
              <w:t xml:space="preserve">Voir et comprendre le jeu </w:t>
            </w:r>
          </w:p>
        </w:tc>
      </w:tr>
      <w:tr w:rsidR="00AD29E8" w:rsidTr="00836B18">
        <w:trPr>
          <w:trHeight w:val="454"/>
        </w:trPr>
        <w:tc>
          <w:tcPr>
            <w:tcW w:w="1696" w:type="dxa"/>
            <w:shd w:val="clear" w:color="auto" w:fill="FFD966" w:themeFill="accent4" w:themeFillTint="99"/>
          </w:tcPr>
          <w:p w:rsidR="00AD29E8" w:rsidRDefault="00AD29E8" w:rsidP="00836B18">
            <w:r>
              <w:t>Priorité</w:t>
            </w:r>
          </w:p>
        </w:tc>
        <w:tc>
          <w:tcPr>
            <w:tcW w:w="3354" w:type="dxa"/>
            <w:shd w:val="clear" w:color="auto" w:fill="FFF2CC" w:themeFill="accent4" w:themeFillTint="33"/>
          </w:tcPr>
          <w:p w:rsidR="00AD29E8" w:rsidRDefault="00AD29E8" w:rsidP="00836B18">
            <w:r>
              <w:t>M</w:t>
            </w:r>
          </w:p>
        </w:tc>
      </w:tr>
    </w:tbl>
    <w:p w:rsidR="00AD29E8" w:rsidRPr="00336965" w:rsidRDefault="00AD29E8" w:rsidP="00AD29E8"/>
    <w:tbl>
      <w:tblPr>
        <w:tblStyle w:val="Grilledutableau"/>
        <w:tblW w:w="0" w:type="auto"/>
        <w:tblLook w:val="04A0" w:firstRow="1" w:lastRow="0" w:firstColumn="1" w:lastColumn="0" w:noHBand="0" w:noVBand="1"/>
      </w:tblPr>
      <w:tblGrid>
        <w:gridCol w:w="2988"/>
        <w:gridCol w:w="3043"/>
        <w:gridCol w:w="3029"/>
      </w:tblGrid>
      <w:tr w:rsidR="00AD29E8" w:rsidRPr="00B90926" w:rsidTr="00836B18">
        <w:trPr>
          <w:trHeight w:val="624"/>
        </w:trPr>
        <w:tc>
          <w:tcPr>
            <w:tcW w:w="3209" w:type="dxa"/>
            <w:shd w:val="clear" w:color="auto" w:fill="FFF2CC" w:themeFill="accent4" w:themeFillTint="33"/>
          </w:tcPr>
          <w:p w:rsidR="00AD29E8" w:rsidRPr="00B90926" w:rsidRDefault="00AD29E8" w:rsidP="00836B18">
            <w:pPr>
              <w:jc w:val="center"/>
              <w:rPr>
                <w:b/>
              </w:rPr>
            </w:pPr>
            <w:r w:rsidRPr="00B90926">
              <w:rPr>
                <w:b/>
                <w:color w:val="FFC000"/>
                <w:sz w:val="32"/>
              </w:rPr>
              <w:t>Action</w:t>
            </w:r>
          </w:p>
        </w:tc>
        <w:tc>
          <w:tcPr>
            <w:tcW w:w="3209" w:type="dxa"/>
            <w:shd w:val="clear" w:color="auto" w:fill="FFF2CC" w:themeFill="accent4" w:themeFillTint="33"/>
          </w:tcPr>
          <w:p w:rsidR="00AD29E8" w:rsidRPr="00B90926" w:rsidRDefault="00AD29E8" w:rsidP="00836B18">
            <w:pPr>
              <w:jc w:val="center"/>
              <w:rPr>
                <w:b/>
                <w:color w:val="FF0000"/>
              </w:rPr>
            </w:pPr>
            <w:r w:rsidRPr="00B90926">
              <w:rPr>
                <w:b/>
                <w:color w:val="FFC000"/>
                <w:sz w:val="32"/>
              </w:rPr>
              <w:t>Condition</w:t>
            </w:r>
          </w:p>
        </w:tc>
        <w:tc>
          <w:tcPr>
            <w:tcW w:w="3210" w:type="dxa"/>
            <w:shd w:val="clear" w:color="auto" w:fill="FFF2CC" w:themeFill="accent4" w:themeFillTint="33"/>
          </w:tcPr>
          <w:p w:rsidR="00AD29E8" w:rsidRPr="00B90926" w:rsidRDefault="00AD29E8" w:rsidP="00836B18">
            <w:pPr>
              <w:jc w:val="center"/>
              <w:rPr>
                <w:b/>
              </w:rPr>
            </w:pPr>
            <w:r w:rsidRPr="00B90926">
              <w:rPr>
                <w:b/>
                <w:color w:val="FFC000"/>
                <w:sz w:val="32"/>
              </w:rPr>
              <w:t>Réaction</w:t>
            </w:r>
          </w:p>
        </w:tc>
      </w:tr>
      <w:tr w:rsidR="00AD29E8" w:rsidTr="00836B18">
        <w:trPr>
          <w:trHeight w:val="454"/>
        </w:trPr>
        <w:tc>
          <w:tcPr>
            <w:tcW w:w="3209" w:type="dxa"/>
          </w:tcPr>
          <w:p w:rsidR="00836B18" w:rsidRDefault="00836B18" w:rsidP="00836B18">
            <w:r>
              <w:t xml:space="preserve">On tape sur la touche partie contre l’ordi </w:t>
            </w:r>
          </w:p>
        </w:tc>
        <w:tc>
          <w:tcPr>
            <w:tcW w:w="3209" w:type="dxa"/>
          </w:tcPr>
          <w:p w:rsidR="00AD29E8" w:rsidRPr="0027415A" w:rsidRDefault="00AD29E8" w:rsidP="00836B18"/>
        </w:tc>
        <w:tc>
          <w:tcPr>
            <w:tcW w:w="3210" w:type="dxa"/>
          </w:tcPr>
          <w:p w:rsidR="00AD29E8" w:rsidRDefault="00836B18" w:rsidP="00836B18">
            <w:r>
              <w:t>Affiche une grille vide ou tirer et notre grille</w:t>
            </w:r>
          </w:p>
        </w:tc>
      </w:tr>
      <w:tr w:rsidR="00AD29E8" w:rsidTr="00836B18">
        <w:trPr>
          <w:trHeight w:val="454"/>
        </w:trPr>
        <w:tc>
          <w:tcPr>
            <w:tcW w:w="3209" w:type="dxa"/>
          </w:tcPr>
          <w:p w:rsidR="00AD29E8" w:rsidRDefault="00AD29E8" w:rsidP="00836B18">
            <w:r>
              <w:t>On</w:t>
            </w:r>
            <w:r w:rsidR="00836B18">
              <w:t xml:space="preserve"> ce prépare a tirer</w:t>
            </w:r>
          </w:p>
        </w:tc>
        <w:tc>
          <w:tcPr>
            <w:tcW w:w="3209" w:type="dxa"/>
          </w:tcPr>
          <w:p w:rsidR="00AD29E8" w:rsidRPr="0027415A" w:rsidRDefault="00AD29E8" w:rsidP="00836B18"/>
        </w:tc>
        <w:tc>
          <w:tcPr>
            <w:tcW w:w="3210" w:type="dxa"/>
          </w:tcPr>
          <w:p w:rsidR="00AD29E8" w:rsidRDefault="00AD29E8" w:rsidP="00836B18"/>
        </w:tc>
      </w:tr>
    </w:tbl>
    <w:p w:rsidR="003575FC" w:rsidRPr="000B1823" w:rsidRDefault="003575FC" w:rsidP="000B1823"/>
    <w:p w:rsidR="00AD29E8" w:rsidRPr="00336965" w:rsidRDefault="00AD29E8" w:rsidP="00AD29E8">
      <w:pPr>
        <w:pStyle w:val="Titre2"/>
        <w:numPr>
          <w:ilvl w:val="0"/>
          <w:numId w:val="0"/>
        </w:numPr>
      </w:pPr>
      <w:r>
        <w:t xml:space="preserve">Tirer sur un bateau adverse </w:t>
      </w:r>
    </w:p>
    <w:tbl>
      <w:tblPr>
        <w:tblStyle w:val="Grilledutableau"/>
        <w:tblW w:w="0" w:type="auto"/>
        <w:tblLook w:val="04A0" w:firstRow="1" w:lastRow="0" w:firstColumn="1" w:lastColumn="0" w:noHBand="0" w:noVBand="1"/>
      </w:tblPr>
      <w:tblGrid>
        <w:gridCol w:w="1696"/>
        <w:gridCol w:w="3354"/>
      </w:tblGrid>
      <w:tr w:rsidR="00AD29E8" w:rsidTr="00836B18">
        <w:trPr>
          <w:trHeight w:val="454"/>
        </w:trPr>
        <w:tc>
          <w:tcPr>
            <w:tcW w:w="1696" w:type="dxa"/>
            <w:shd w:val="clear" w:color="auto" w:fill="FFD966" w:themeFill="accent4" w:themeFillTint="99"/>
          </w:tcPr>
          <w:p w:rsidR="00AD29E8" w:rsidRDefault="00AD29E8" w:rsidP="00836B18">
            <w:r>
              <w:t>Identifiant</w:t>
            </w:r>
          </w:p>
        </w:tc>
        <w:tc>
          <w:tcPr>
            <w:tcW w:w="3354" w:type="dxa"/>
            <w:shd w:val="clear" w:color="auto" w:fill="FFF2CC" w:themeFill="accent4" w:themeFillTint="33"/>
          </w:tcPr>
          <w:p w:rsidR="00AD29E8" w:rsidRDefault="00AD29E8" w:rsidP="00836B18">
            <w:r>
              <w:t>BN_02-Bataille Navale</w:t>
            </w:r>
          </w:p>
        </w:tc>
      </w:tr>
      <w:tr w:rsidR="00AD29E8" w:rsidTr="00836B18">
        <w:trPr>
          <w:trHeight w:val="454"/>
        </w:trPr>
        <w:tc>
          <w:tcPr>
            <w:tcW w:w="1696" w:type="dxa"/>
            <w:shd w:val="clear" w:color="auto" w:fill="FFD966" w:themeFill="accent4" w:themeFillTint="99"/>
          </w:tcPr>
          <w:p w:rsidR="00AD29E8" w:rsidRDefault="00AD29E8" w:rsidP="00836B18">
            <w:r>
              <w:t>En tant que</w:t>
            </w:r>
          </w:p>
        </w:tc>
        <w:tc>
          <w:tcPr>
            <w:tcW w:w="3354" w:type="dxa"/>
            <w:shd w:val="clear" w:color="auto" w:fill="FFF2CC" w:themeFill="accent4" w:themeFillTint="33"/>
          </w:tcPr>
          <w:p w:rsidR="00AD29E8" w:rsidRDefault="00AD29E8" w:rsidP="00836B18">
            <w:r>
              <w:t>Utilisateur</w:t>
            </w:r>
          </w:p>
        </w:tc>
      </w:tr>
      <w:tr w:rsidR="00AD29E8" w:rsidTr="00836B18">
        <w:trPr>
          <w:trHeight w:val="454"/>
        </w:trPr>
        <w:tc>
          <w:tcPr>
            <w:tcW w:w="1696" w:type="dxa"/>
            <w:shd w:val="clear" w:color="auto" w:fill="FFD966" w:themeFill="accent4" w:themeFillTint="99"/>
          </w:tcPr>
          <w:p w:rsidR="00AD29E8" w:rsidRDefault="00AD29E8" w:rsidP="00836B18">
            <w:r>
              <w:t>Je veux</w:t>
            </w:r>
          </w:p>
        </w:tc>
        <w:tc>
          <w:tcPr>
            <w:tcW w:w="3354" w:type="dxa"/>
            <w:shd w:val="clear" w:color="auto" w:fill="FFF2CC" w:themeFill="accent4" w:themeFillTint="33"/>
          </w:tcPr>
          <w:p w:rsidR="00AD29E8" w:rsidRDefault="00AD29E8" w:rsidP="00836B18">
            <w:r>
              <w:t xml:space="preserve">Tirer sur la zone adverse </w:t>
            </w:r>
          </w:p>
        </w:tc>
      </w:tr>
      <w:tr w:rsidR="00AD29E8" w:rsidTr="00836B18">
        <w:trPr>
          <w:trHeight w:val="454"/>
        </w:trPr>
        <w:tc>
          <w:tcPr>
            <w:tcW w:w="1696" w:type="dxa"/>
            <w:shd w:val="clear" w:color="auto" w:fill="FFD966" w:themeFill="accent4" w:themeFillTint="99"/>
          </w:tcPr>
          <w:p w:rsidR="00AD29E8" w:rsidRDefault="00AD29E8" w:rsidP="00836B18">
            <w:r>
              <w:t>Pour</w:t>
            </w:r>
          </w:p>
        </w:tc>
        <w:tc>
          <w:tcPr>
            <w:tcW w:w="3354" w:type="dxa"/>
            <w:shd w:val="clear" w:color="auto" w:fill="FFF2CC" w:themeFill="accent4" w:themeFillTint="33"/>
          </w:tcPr>
          <w:p w:rsidR="00AD29E8" w:rsidRDefault="00AD29E8" w:rsidP="00836B18">
            <w:r>
              <w:t xml:space="preserve">Voir et comprendre le jeu </w:t>
            </w:r>
          </w:p>
        </w:tc>
      </w:tr>
      <w:tr w:rsidR="00AD29E8" w:rsidTr="00836B18">
        <w:trPr>
          <w:trHeight w:val="454"/>
        </w:trPr>
        <w:tc>
          <w:tcPr>
            <w:tcW w:w="1696" w:type="dxa"/>
            <w:shd w:val="clear" w:color="auto" w:fill="FFD966" w:themeFill="accent4" w:themeFillTint="99"/>
          </w:tcPr>
          <w:p w:rsidR="00AD29E8" w:rsidRDefault="00AD29E8" w:rsidP="00836B18">
            <w:r>
              <w:t>Priorité</w:t>
            </w:r>
          </w:p>
        </w:tc>
        <w:tc>
          <w:tcPr>
            <w:tcW w:w="3354" w:type="dxa"/>
            <w:shd w:val="clear" w:color="auto" w:fill="FFF2CC" w:themeFill="accent4" w:themeFillTint="33"/>
          </w:tcPr>
          <w:p w:rsidR="00AD29E8" w:rsidRDefault="00AD29E8" w:rsidP="00836B18">
            <w:r>
              <w:t>M</w:t>
            </w:r>
          </w:p>
        </w:tc>
      </w:tr>
    </w:tbl>
    <w:p w:rsidR="00AD29E8" w:rsidRDefault="00AD29E8" w:rsidP="00AD29E8">
      <w:pPr>
        <w:pStyle w:val="Titre1"/>
        <w:numPr>
          <w:ilvl w:val="0"/>
          <w:numId w:val="0"/>
        </w:numPr>
        <w:shd w:val="clear" w:color="auto" w:fill="FFFFFF" w:themeFill="background1"/>
        <w:ind w:left="432" w:hanging="432"/>
      </w:pPr>
    </w:p>
    <w:tbl>
      <w:tblPr>
        <w:tblStyle w:val="Grilledutableau"/>
        <w:tblW w:w="0" w:type="auto"/>
        <w:tblLook w:val="04A0" w:firstRow="1" w:lastRow="0" w:firstColumn="1" w:lastColumn="0" w:noHBand="0" w:noVBand="1"/>
      </w:tblPr>
      <w:tblGrid>
        <w:gridCol w:w="2996"/>
        <w:gridCol w:w="3040"/>
        <w:gridCol w:w="3024"/>
      </w:tblGrid>
      <w:tr w:rsidR="00AD29E8" w:rsidRPr="00B90926" w:rsidTr="002834B0">
        <w:trPr>
          <w:trHeight w:val="624"/>
        </w:trPr>
        <w:tc>
          <w:tcPr>
            <w:tcW w:w="2996" w:type="dxa"/>
            <w:shd w:val="clear" w:color="auto" w:fill="FFF2CC" w:themeFill="accent4" w:themeFillTint="33"/>
          </w:tcPr>
          <w:p w:rsidR="00AD29E8" w:rsidRPr="00B90926" w:rsidRDefault="00AD29E8" w:rsidP="00836B18">
            <w:pPr>
              <w:jc w:val="center"/>
              <w:rPr>
                <w:b/>
              </w:rPr>
            </w:pPr>
            <w:r w:rsidRPr="00B90926">
              <w:rPr>
                <w:b/>
                <w:color w:val="FFC000"/>
                <w:sz w:val="32"/>
              </w:rPr>
              <w:t>Action</w:t>
            </w:r>
          </w:p>
        </w:tc>
        <w:tc>
          <w:tcPr>
            <w:tcW w:w="3040" w:type="dxa"/>
            <w:shd w:val="clear" w:color="auto" w:fill="FFF2CC" w:themeFill="accent4" w:themeFillTint="33"/>
          </w:tcPr>
          <w:p w:rsidR="00AD29E8" w:rsidRPr="00B90926" w:rsidRDefault="00AD29E8" w:rsidP="00836B18">
            <w:pPr>
              <w:jc w:val="center"/>
              <w:rPr>
                <w:b/>
                <w:color w:val="FF0000"/>
              </w:rPr>
            </w:pPr>
            <w:r w:rsidRPr="00B90926">
              <w:rPr>
                <w:b/>
                <w:color w:val="FFC000"/>
                <w:sz w:val="32"/>
              </w:rPr>
              <w:t>Condition</w:t>
            </w:r>
          </w:p>
        </w:tc>
        <w:tc>
          <w:tcPr>
            <w:tcW w:w="3024" w:type="dxa"/>
            <w:shd w:val="clear" w:color="auto" w:fill="FFF2CC" w:themeFill="accent4" w:themeFillTint="33"/>
          </w:tcPr>
          <w:p w:rsidR="00AD29E8" w:rsidRPr="00B90926" w:rsidRDefault="00AD29E8" w:rsidP="00836B18">
            <w:pPr>
              <w:jc w:val="center"/>
              <w:rPr>
                <w:b/>
              </w:rPr>
            </w:pPr>
            <w:r w:rsidRPr="00B90926">
              <w:rPr>
                <w:b/>
                <w:color w:val="FFC000"/>
                <w:sz w:val="32"/>
              </w:rPr>
              <w:t>Réaction</w:t>
            </w:r>
          </w:p>
        </w:tc>
      </w:tr>
      <w:tr w:rsidR="00AD29E8" w:rsidTr="002834B0">
        <w:trPr>
          <w:trHeight w:val="454"/>
        </w:trPr>
        <w:tc>
          <w:tcPr>
            <w:tcW w:w="2996" w:type="dxa"/>
          </w:tcPr>
          <w:p w:rsidR="00AD29E8" w:rsidRDefault="002D70B2" w:rsidP="00836B18">
            <w:r>
              <w:t>Au lancement de la partie</w:t>
            </w:r>
          </w:p>
          <w:p w:rsidR="002D70B2" w:rsidRDefault="002D70B2" w:rsidP="00836B18">
            <w:r>
              <w:t xml:space="preserve">choisir « jouer contre le PC » </w:t>
            </w:r>
          </w:p>
        </w:tc>
        <w:tc>
          <w:tcPr>
            <w:tcW w:w="3040" w:type="dxa"/>
          </w:tcPr>
          <w:p w:rsidR="00AD29E8" w:rsidRPr="0027415A" w:rsidRDefault="00AD29E8" w:rsidP="00836B18"/>
        </w:tc>
        <w:tc>
          <w:tcPr>
            <w:tcW w:w="3024" w:type="dxa"/>
          </w:tcPr>
          <w:p w:rsidR="00AD29E8" w:rsidRDefault="006B1199" w:rsidP="002D70B2">
            <w:r>
              <w:t xml:space="preserve">Affiche </w:t>
            </w:r>
            <w:r w:rsidR="002D70B2">
              <w:t>de votre grille ainsi qu’une grille vide ou vous pouvez choisir de tirer</w:t>
            </w:r>
          </w:p>
        </w:tc>
      </w:tr>
      <w:tr w:rsidR="00AD29E8" w:rsidTr="002834B0">
        <w:trPr>
          <w:trHeight w:val="454"/>
        </w:trPr>
        <w:tc>
          <w:tcPr>
            <w:tcW w:w="2996" w:type="dxa"/>
          </w:tcPr>
          <w:p w:rsidR="00AD29E8" w:rsidRDefault="002D70B2" w:rsidP="00836B18">
            <w:r>
              <w:t>On inscrit A2</w:t>
            </w:r>
          </w:p>
        </w:tc>
        <w:tc>
          <w:tcPr>
            <w:tcW w:w="3040" w:type="dxa"/>
          </w:tcPr>
          <w:p w:rsidR="00AD29E8" w:rsidRPr="0027415A" w:rsidRDefault="00AD29E8" w:rsidP="00836B18"/>
        </w:tc>
        <w:tc>
          <w:tcPr>
            <w:tcW w:w="3024" w:type="dxa"/>
          </w:tcPr>
          <w:p w:rsidR="00DD3B24" w:rsidRDefault="00DD3B24" w:rsidP="00836B18">
            <w:r>
              <w:t>A l’eau</w:t>
            </w:r>
          </w:p>
        </w:tc>
      </w:tr>
      <w:tr w:rsidR="00DD3B24" w:rsidTr="002834B0">
        <w:trPr>
          <w:trHeight w:val="454"/>
        </w:trPr>
        <w:tc>
          <w:tcPr>
            <w:tcW w:w="2996" w:type="dxa"/>
          </w:tcPr>
          <w:p w:rsidR="00DD3B24" w:rsidRDefault="00DD3B24" w:rsidP="00836B18">
            <w:r>
              <w:t>On inscrit B5</w:t>
            </w:r>
          </w:p>
        </w:tc>
        <w:tc>
          <w:tcPr>
            <w:tcW w:w="3040" w:type="dxa"/>
          </w:tcPr>
          <w:p w:rsidR="00DD3B24" w:rsidRPr="0027415A" w:rsidRDefault="00DD3B24" w:rsidP="00836B18"/>
        </w:tc>
        <w:tc>
          <w:tcPr>
            <w:tcW w:w="3024" w:type="dxa"/>
          </w:tcPr>
          <w:p w:rsidR="00DD3B24" w:rsidRDefault="00DD3B24" w:rsidP="00836B18">
            <w:r>
              <w:t>Touché !</w:t>
            </w:r>
          </w:p>
        </w:tc>
      </w:tr>
      <w:tr w:rsidR="00DD3B24" w:rsidTr="002834B0">
        <w:trPr>
          <w:trHeight w:val="454"/>
        </w:trPr>
        <w:tc>
          <w:tcPr>
            <w:tcW w:w="2996" w:type="dxa"/>
          </w:tcPr>
          <w:p w:rsidR="00DD3B24" w:rsidRDefault="00DD3B24" w:rsidP="00836B18">
            <w:r>
              <w:t>On inscrit B6</w:t>
            </w:r>
          </w:p>
        </w:tc>
        <w:tc>
          <w:tcPr>
            <w:tcW w:w="3040" w:type="dxa"/>
          </w:tcPr>
          <w:p w:rsidR="00DD3B24" w:rsidRPr="0027415A" w:rsidRDefault="00DD3B24" w:rsidP="00836B18"/>
        </w:tc>
        <w:tc>
          <w:tcPr>
            <w:tcW w:w="3024" w:type="dxa"/>
          </w:tcPr>
          <w:p w:rsidR="00DD3B24" w:rsidRDefault="00DD3B24" w:rsidP="00836B18">
            <w:r>
              <w:t>Coulé</w:t>
            </w:r>
          </w:p>
        </w:tc>
      </w:tr>
      <w:tr w:rsidR="00DD3B24" w:rsidTr="002834B0">
        <w:trPr>
          <w:trHeight w:val="454"/>
        </w:trPr>
        <w:tc>
          <w:tcPr>
            <w:tcW w:w="2996" w:type="dxa"/>
          </w:tcPr>
          <w:p w:rsidR="00DD3B24" w:rsidRDefault="00DD3B24" w:rsidP="002834B0">
            <w:r>
              <w:t xml:space="preserve">On </w:t>
            </w:r>
            <w:r w:rsidR="002834B0">
              <w:t>inscrit D8</w:t>
            </w:r>
          </w:p>
        </w:tc>
        <w:tc>
          <w:tcPr>
            <w:tcW w:w="3040" w:type="dxa"/>
          </w:tcPr>
          <w:p w:rsidR="00DD3B24" w:rsidRPr="0027415A" w:rsidRDefault="00DD3B24" w:rsidP="00836B18"/>
        </w:tc>
        <w:tc>
          <w:tcPr>
            <w:tcW w:w="3024" w:type="dxa"/>
          </w:tcPr>
          <w:p w:rsidR="00DD3B24" w:rsidRDefault="002834B0" w:rsidP="00836B18">
            <w:r>
              <w:t>Touché coulé le bateau de 1 sur 1</w:t>
            </w:r>
          </w:p>
        </w:tc>
      </w:tr>
      <w:tr w:rsidR="00DD3B24" w:rsidTr="002834B0">
        <w:trPr>
          <w:trHeight w:val="454"/>
        </w:trPr>
        <w:tc>
          <w:tcPr>
            <w:tcW w:w="2996" w:type="dxa"/>
          </w:tcPr>
          <w:p w:rsidR="00DD3B24" w:rsidRDefault="002834B0" w:rsidP="00836B18">
            <w:r>
              <w:t>On inscrit E4</w:t>
            </w:r>
          </w:p>
        </w:tc>
        <w:tc>
          <w:tcPr>
            <w:tcW w:w="3040" w:type="dxa"/>
          </w:tcPr>
          <w:p w:rsidR="00DD3B24" w:rsidRPr="0027415A" w:rsidRDefault="00DD3B24" w:rsidP="00836B18"/>
        </w:tc>
        <w:tc>
          <w:tcPr>
            <w:tcW w:w="3024" w:type="dxa"/>
          </w:tcPr>
          <w:p w:rsidR="00DD3B24" w:rsidRDefault="002834B0" w:rsidP="00836B18">
            <w:r>
              <w:t xml:space="preserve">Touché </w:t>
            </w:r>
          </w:p>
        </w:tc>
      </w:tr>
      <w:tr w:rsidR="002834B0" w:rsidTr="002834B0">
        <w:trPr>
          <w:trHeight w:val="454"/>
        </w:trPr>
        <w:tc>
          <w:tcPr>
            <w:tcW w:w="2996" w:type="dxa"/>
          </w:tcPr>
          <w:p w:rsidR="002834B0" w:rsidRDefault="002834B0" w:rsidP="002834B0">
            <w:r>
              <w:t>On inscrit E5</w:t>
            </w:r>
          </w:p>
        </w:tc>
        <w:tc>
          <w:tcPr>
            <w:tcW w:w="3040" w:type="dxa"/>
          </w:tcPr>
          <w:p w:rsidR="002834B0" w:rsidRPr="0027415A" w:rsidRDefault="002834B0" w:rsidP="002834B0"/>
        </w:tc>
        <w:tc>
          <w:tcPr>
            <w:tcW w:w="3024" w:type="dxa"/>
          </w:tcPr>
          <w:p w:rsidR="002834B0" w:rsidRDefault="002834B0" w:rsidP="002834B0">
            <w:r>
              <w:t xml:space="preserve">Touché </w:t>
            </w:r>
          </w:p>
        </w:tc>
      </w:tr>
      <w:tr w:rsidR="002834B0" w:rsidTr="002834B0">
        <w:trPr>
          <w:trHeight w:val="454"/>
        </w:trPr>
        <w:tc>
          <w:tcPr>
            <w:tcW w:w="2996" w:type="dxa"/>
          </w:tcPr>
          <w:p w:rsidR="002834B0" w:rsidRDefault="002834B0" w:rsidP="002834B0">
            <w:r>
              <w:lastRenderedPageBreak/>
              <w:t>On inscrit E6</w:t>
            </w:r>
          </w:p>
        </w:tc>
        <w:tc>
          <w:tcPr>
            <w:tcW w:w="3040" w:type="dxa"/>
          </w:tcPr>
          <w:p w:rsidR="002834B0" w:rsidRPr="0027415A" w:rsidRDefault="002834B0" w:rsidP="002834B0">
            <w:r>
              <w:t>On a coulé le dernier bateau</w:t>
            </w:r>
          </w:p>
        </w:tc>
        <w:tc>
          <w:tcPr>
            <w:tcW w:w="3024" w:type="dxa"/>
          </w:tcPr>
          <w:p w:rsidR="002834B0" w:rsidRDefault="002834B0" w:rsidP="002834B0">
            <w:r>
              <w:t>Affichage touché coulé + victoire</w:t>
            </w:r>
          </w:p>
        </w:tc>
      </w:tr>
    </w:tbl>
    <w:p w:rsidR="000B1823" w:rsidRPr="000B1823" w:rsidRDefault="000B1823">
      <w:pPr>
        <w:rPr>
          <w:b/>
          <w:u w:val="single"/>
        </w:rPr>
      </w:pPr>
    </w:p>
    <w:p w:rsidR="00AD29E8" w:rsidRPr="00AD29E8" w:rsidRDefault="00AD29E8" w:rsidP="00AD29E8"/>
    <w:p w:rsidR="00CF39A8" w:rsidRDefault="00AA0785" w:rsidP="00AA0785">
      <w:pPr>
        <w:pStyle w:val="Titre2"/>
        <w:rPr>
          <w:i w:val="0"/>
          <w:iCs/>
        </w:rPr>
      </w:pPr>
      <w:bookmarkStart w:id="9" w:name="_Toc71691012"/>
      <w:bookmarkStart w:id="10" w:name="_Toc2333858"/>
      <w:r w:rsidRPr="00791020">
        <w:rPr>
          <w:i w:val="0"/>
          <w:iCs/>
        </w:rPr>
        <w:t>Stratégie de test</w:t>
      </w:r>
      <w:bookmarkEnd w:id="9"/>
      <w:bookmarkEnd w:id="10"/>
    </w:p>
    <w:p w:rsidR="00B7695E" w:rsidRPr="00B7695E" w:rsidRDefault="00B7695E" w:rsidP="00B7695E">
      <w:pPr>
        <w:pStyle w:val="Paragraphedeliste"/>
        <w:numPr>
          <w:ilvl w:val="0"/>
          <w:numId w:val="35"/>
        </w:numPr>
        <w:rPr>
          <w:b/>
          <w:color w:val="70AD47" w:themeColor="accent6"/>
        </w:rPr>
      </w:pPr>
      <w:r w:rsidRPr="00B7695E">
        <w:rPr>
          <w:b/>
          <w:color w:val="70AD47" w:themeColor="accent6"/>
        </w:rPr>
        <w:t>Le matériel et logiciel tiers</w:t>
      </w:r>
    </w:p>
    <w:p w:rsidR="00B7695E" w:rsidRDefault="00B7695E" w:rsidP="00B7695E">
      <w:pPr>
        <w:ind w:left="708"/>
      </w:pPr>
      <w:r>
        <w:t>Clion debugger</w:t>
      </w:r>
    </w:p>
    <w:p w:rsidR="00B7695E" w:rsidRDefault="00B7695E" w:rsidP="00B7695E">
      <w:pPr>
        <w:ind w:left="708"/>
      </w:pPr>
      <w:r>
        <w:t>Ordinateur Perso : Wind-</w:t>
      </w:r>
      <w:r w:rsidRPr="004C525A">
        <w:rPr>
          <w:b/>
        </w:rPr>
        <w:t>10</w:t>
      </w:r>
    </w:p>
    <w:p w:rsidR="00B7695E" w:rsidRDefault="00B7695E" w:rsidP="00B7695E">
      <w:pPr>
        <w:ind w:left="708"/>
      </w:pPr>
      <w:r>
        <w:t>VMware pour tester sur W-7</w:t>
      </w:r>
    </w:p>
    <w:p w:rsidR="00B7695E" w:rsidRPr="00B7695E" w:rsidRDefault="00B7695E" w:rsidP="00B7695E">
      <w:pPr>
        <w:pStyle w:val="Paragraphedeliste"/>
        <w:numPr>
          <w:ilvl w:val="0"/>
          <w:numId w:val="35"/>
        </w:numPr>
        <w:rPr>
          <w:b/>
          <w:color w:val="70AD47" w:themeColor="accent6"/>
        </w:rPr>
      </w:pPr>
      <w:r w:rsidRPr="00B7695E">
        <w:rPr>
          <w:b/>
          <w:color w:val="70AD47" w:themeColor="accent6"/>
        </w:rPr>
        <w:t>Les données de test</w:t>
      </w:r>
    </w:p>
    <w:p w:rsidR="00B7695E" w:rsidRDefault="00B7695E" w:rsidP="00B7695E">
      <w:pPr>
        <w:ind w:left="708"/>
      </w:pPr>
      <w:r>
        <w:t xml:space="preserve">-Plusieurs grilles avec des bateaux </w:t>
      </w:r>
    </w:p>
    <w:p w:rsidR="00B7695E" w:rsidRDefault="00B7695E" w:rsidP="00B7695E">
      <w:pPr>
        <w:ind w:left="708"/>
      </w:pPr>
      <w:r>
        <w:t xml:space="preserve">-Un exécutable issus de Clion </w:t>
      </w:r>
    </w:p>
    <w:p w:rsidR="00B7695E" w:rsidRPr="00B7695E" w:rsidRDefault="00B7695E" w:rsidP="00B7695E">
      <w:pPr>
        <w:pStyle w:val="Paragraphedeliste"/>
        <w:numPr>
          <w:ilvl w:val="0"/>
          <w:numId w:val="35"/>
        </w:numPr>
        <w:rPr>
          <w:b/>
          <w:color w:val="70AD47" w:themeColor="accent6"/>
        </w:rPr>
      </w:pPr>
      <w:r w:rsidRPr="00B7695E">
        <w:rPr>
          <w:b/>
          <w:color w:val="70AD47" w:themeColor="accent6"/>
        </w:rPr>
        <w:t>Les personnes qui vont participer aux tests</w:t>
      </w:r>
    </w:p>
    <w:p w:rsidR="00B7695E" w:rsidRDefault="00B7695E" w:rsidP="00B7695E">
      <w:pPr>
        <w:ind w:firstLine="708"/>
      </w:pPr>
      <w:r>
        <w:t>Je ferais les tests seuls ou avec un camarade si besoin</w:t>
      </w:r>
    </w:p>
    <w:p w:rsidR="00B7695E" w:rsidRPr="00B7695E" w:rsidRDefault="00B7695E" w:rsidP="00B7695E">
      <w:pPr>
        <w:pStyle w:val="Paragraphedeliste"/>
        <w:numPr>
          <w:ilvl w:val="0"/>
          <w:numId w:val="35"/>
        </w:numPr>
        <w:rPr>
          <w:b/>
          <w:color w:val="70AD47" w:themeColor="accent6"/>
        </w:rPr>
      </w:pPr>
      <w:r w:rsidRPr="00B7695E">
        <w:rPr>
          <w:b/>
          <w:color w:val="70AD47" w:themeColor="accent6"/>
        </w:rPr>
        <w:t>Le timing des activités de test</w:t>
      </w:r>
    </w:p>
    <w:p w:rsidR="00B7695E" w:rsidRDefault="00B7695E" w:rsidP="00B7695E">
      <w:pPr>
        <w:ind w:firstLine="708"/>
      </w:pPr>
      <w:r>
        <w:t>De manière continuelle jusqu’à la fin du mandat (Fini le 04.04.2019)</w:t>
      </w:r>
    </w:p>
    <w:p w:rsidR="00B7695E" w:rsidRPr="00B7695E" w:rsidRDefault="00B7695E" w:rsidP="00B7695E">
      <w:pPr>
        <w:pStyle w:val="Paragraphedeliste"/>
        <w:numPr>
          <w:ilvl w:val="0"/>
          <w:numId w:val="35"/>
        </w:numPr>
        <w:rPr>
          <w:b/>
          <w:color w:val="70AD47" w:themeColor="accent6"/>
        </w:rPr>
      </w:pPr>
      <w:r w:rsidRPr="00B7695E">
        <w:rPr>
          <w:b/>
          <w:color w:val="70AD47" w:themeColor="accent6"/>
        </w:rPr>
        <w:t>Type tests effectués</w:t>
      </w:r>
    </w:p>
    <w:p w:rsidR="00B7695E" w:rsidRDefault="00B7695E" w:rsidP="00B7695E">
      <w:pPr>
        <w:ind w:left="708"/>
      </w:pPr>
      <w:r>
        <w:t>Tests unitaires : car c’est un travaille seul.</w:t>
      </w:r>
    </w:p>
    <w:p w:rsidR="00B7695E" w:rsidRDefault="00B7695E" w:rsidP="00B7695E">
      <w:pPr>
        <w:ind w:left="708"/>
      </w:pPr>
      <w:r>
        <w:t>Tests de fonctionnement : pour vérifier l’essentiel si le programme se lance.</w:t>
      </w:r>
    </w:p>
    <w:p w:rsidR="00B7695E" w:rsidRDefault="00B7695E" w:rsidP="00B7695E">
      <w:pPr>
        <w:ind w:left="708"/>
      </w:pPr>
      <w:r>
        <w:t>Tests de robustesse : car il va falloir tester les erreurs si besoin.</w:t>
      </w:r>
    </w:p>
    <w:p w:rsidR="00AA0785" w:rsidRPr="00B7695E" w:rsidRDefault="00B7695E" w:rsidP="00B7695E">
      <w:pPr>
        <w:ind w:left="708"/>
      </w:pPr>
      <w:r>
        <w:t>Le reste c’est à voir avec la suit des faits et si la progression en exige.</w:t>
      </w:r>
    </w:p>
    <w:p w:rsidR="00AA0785" w:rsidRPr="0049659A" w:rsidRDefault="00F028FF" w:rsidP="00684B3D">
      <w:pPr>
        <w:pStyle w:val="Titre1"/>
        <w:tabs>
          <w:tab w:val="num" w:pos="360"/>
        </w:tabs>
      </w:pPr>
      <w:bookmarkStart w:id="11" w:name="_Toc2333860"/>
      <w:r>
        <w:t>Implémentation</w:t>
      </w:r>
      <w:bookmarkEnd w:id="11"/>
    </w:p>
    <w:p w:rsidR="00E42F56" w:rsidRDefault="00E42F56" w:rsidP="00E42F56">
      <w:pPr>
        <w:pStyle w:val="Titre2"/>
        <w:rPr>
          <w:i w:val="0"/>
          <w:iCs/>
        </w:rPr>
      </w:pPr>
      <w:bookmarkStart w:id="12" w:name="_Toc25553317"/>
      <w:bookmarkStart w:id="13" w:name="_Toc71691022"/>
      <w:bookmarkStart w:id="14" w:name="_Ref254352701"/>
      <w:bookmarkStart w:id="15" w:name="_Toc2333863"/>
      <w:r>
        <w:rPr>
          <w:i w:val="0"/>
          <w:iCs/>
        </w:rPr>
        <w:t>Modèle Logique de données</w:t>
      </w:r>
      <w:bookmarkEnd w:id="15"/>
    </w:p>
    <w:p w:rsidR="000B1823" w:rsidRPr="000B1823" w:rsidRDefault="000B1823" w:rsidP="000B1823">
      <w:r>
        <w:t>La bataille navale est basée sur un modèle sur ce model les états des casses sont définis par des chiffre. Les voici.</w:t>
      </w:r>
    </w:p>
    <w:tbl>
      <w:tblPr>
        <w:tblStyle w:val="Grilledutableau"/>
        <w:tblW w:w="0" w:type="auto"/>
        <w:tblLook w:val="04A0" w:firstRow="1" w:lastRow="0" w:firstColumn="1" w:lastColumn="0" w:noHBand="0" w:noVBand="1"/>
      </w:tblPr>
      <w:tblGrid>
        <w:gridCol w:w="1749"/>
        <w:gridCol w:w="5906"/>
      </w:tblGrid>
      <w:tr w:rsidR="000B1823" w:rsidTr="003575FC">
        <w:trPr>
          <w:trHeight w:val="552"/>
        </w:trPr>
        <w:tc>
          <w:tcPr>
            <w:tcW w:w="1749" w:type="dxa"/>
          </w:tcPr>
          <w:p w:rsidR="000B1823" w:rsidRDefault="008C65EC" w:rsidP="008C65EC">
            <w:r>
              <w:t>0</w:t>
            </w:r>
          </w:p>
        </w:tc>
        <w:tc>
          <w:tcPr>
            <w:tcW w:w="5906" w:type="dxa"/>
          </w:tcPr>
          <w:p w:rsidR="000B1823" w:rsidRDefault="008C65EC" w:rsidP="000B1823">
            <w:r>
              <w:t>C’est les Zone ou rien ne c’est passer c’est là ou tous sera ajouter.</w:t>
            </w:r>
          </w:p>
        </w:tc>
      </w:tr>
      <w:tr w:rsidR="000B1823" w:rsidTr="003575FC">
        <w:trPr>
          <w:trHeight w:val="557"/>
        </w:trPr>
        <w:tc>
          <w:tcPr>
            <w:tcW w:w="1749" w:type="dxa"/>
          </w:tcPr>
          <w:p w:rsidR="008C65EC" w:rsidRDefault="008C65EC" w:rsidP="000B1823">
            <w:r>
              <w:t>De 2 à 9</w:t>
            </w:r>
          </w:p>
        </w:tc>
        <w:tc>
          <w:tcPr>
            <w:tcW w:w="5906" w:type="dxa"/>
          </w:tcPr>
          <w:p w:rsidR="000B1823" w:rsidRDefault="008C65EC" w:rsidP="000B1823">
            <w:r>
              <w:t>Ce sont les bateaux il ne sont ni touché ni coulé.</w:t>
            </w:r>
          </w:p>
        </w:tc>
      </w:tr>
      <w:tr w:rsidR="000B1823" w:rsidTr="003575FC">
        <w:trPr>
          <w:trHeight w:val="562"/>
        </w:trPr>
        <w:tc>
          <w:tcPr>
            <w:tcW w:w="1749" w:type="dxa"/>
          </w:tcPr>
          <w:p w:rsidR="008C65EC" w:rsidRDefault="008C65EC" w:rsidP="000B1823">
            <w:r>
              <w:t>De 12 à 19</w:t>
            </w:r>
          </w:p>
        </w:tc>
        <w:tc>
          <w:tcPr>
            <w:tcW w:w="5906" w:type="dxa"/>
          </w:tcPr>
          <w:p w:rsidR="000B1823" w:rsidRDefault="008C65EC" w:rsidP="000B1823">
            <w:r>
              <w:t>Ce sont tous les zones des bateaux qui se sont fait toucher.</w:t>
            </w:r>
          </w:p>
        </w:tc>
      </w:tr>
      <w:tr w:rsidR="000B1823" w:rsidTr="003575FC">
        <w:trPr>
          <w:trHeight w:val="547"/>
        </w:trPr>
        <w:tc>
          <w:tcPr>
            <w:tcW w:w="1749" w:type="dxa"/>
          </w:tcPr>
          <w:p w:rsidR="000B1823" w:rsidRDefault="008C65EC" w:rsidP="000B1823">
            <w:r>
              <w:t>-1</w:t>
            </w:r>
          </w:p>
        </w:tc>
        <w:tc>
          <w:tcPr>
            <w:tcW w:w="5906" w:type="dxa"/>
          </w:tcPr>
          <w:p w:rsidR="000B1823" w:rsidRDefault="008C65EC" w:rsidP="000B1823">
            <w:r>
              <w:t>C’est tous les tire qui sont tomber à l’eau.</w:t>
            </w:r>
          </w:p>
        </w:tc>
      </w:tr>
      <w:tr w:rsidR="000B1823" w:rsidTr="003575FC">
        <w:trPr>
          <w:trHeight w:val="569"/>
        </w:trPr>
        <w:tc>
          <w:tcPr>
            <w:tcW w:w="1749" w:type="dxa"/>
          </w:tcPr>
          <w:p w:rsidR="000B1823" w:rsidRDefault="008C65EC" w:rsidP="000B1823">
            <w:r>
              <w:t>De 22 à 29</w:t>
            </w:r>
          </w:p>
        </w:tc>
        <w:tc>
          <w:tcPr>
            <w:tcW w:w="5906" w:type="dxa"/>
          </w:tcPr>
          <w:p w:rsidR="000B1823" w:rsidRDefault="008C65EC" w:rsidP="000B1823">
            <w:r>
              <w:t>Ce sont les bateaux qui se sont fait couler.</w:t>
            </w:r>
          </w:p>
        </w:tc>
      </w:tr>
    </w:tbl>
    <w:p w:rsidR="000B1823" w:rsidRPr="000B1823" w:rsidRDefault="000B1823" w:rsidP="000B1823"/>
    <w:p w:rsidR="00E42F56" w:rsidRDefault="005B43CB" w:rsidP="00E42F56">
      <w:pPr>
        <w:pStyle w:val="Titre2"/>
        <w:rPr>
          <w:i w:val="0"/>
          <w:iCs/>
        </w:rPr>
      </w:pPr>
      <w:bookmarkStart w:id="16" w:name="_Toc2333864"/>
      <w:r>
        <w:rPr>
          <w:i w:val="0"/>
          <w:iCs/>
        </w:rPr>
        <w:t>Points techniques spécifiques</w:t>
      </w:r>
      <w:bookmarkEnd w:id="16"/>
    </w:p>
    <w:p w:rsidR="003575FC" w:rsidRPr="003575FC" w:rsidRDefault="003575FC" w:rsidP="003575FC"/>
    <w:bookmarkEnd w:id="12"/>
    <w:bookmarkEnd w:id="13"/>
    <w:bookmarkEnd w:id="14"/>
    <w:p w:rsidR="003575FC" w:rsidRDefault="003575FC" w:rsidP="00D23E24">
      <w:pPr>
        <w:pStyle w:val="Help"/>
        <w:rPr>
          <w:b/>
          <w:u w:val="single"/>
        </w:rPr>
      </w:pP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B30031" w:rsidRPr="00B30031" w:rsidRDefault="00D23E24" w:rsidP="00B30031">
      <w:pPr>
        <w:pStyle w:val="Titre2"/>
        <w:rPr>
          <w:i w:val="0"/>
          <w:iCs/>
        </w:rPr>
      </w:pPr>
      <w:bookmarkStart w:id="17" w:name="_Toc2333868"/>
      <w:r>
        <w:rPr>
          <w:i w:val="0"/>
          <w:iCs/>
        </w:rPr>
        <w:t>Livraison</w:t>
      </w:r>
      <w:bookmarkEnd w:id="17"/>
      <w:r w:rsidR="00B30031">
        <w:rPr>
          <w:i w:val="0"/>
          <w:iCs/>
        </w:rPr>
        <w:t>s</w:t>
      </w:r>
    </w:p>
    <w:p w:rsidR="00B30031" w:rsidRDefault="00B30031" w:rsidP="00B7695E">
      <w:pPr>
        <w:pStyle w:val="Help"/>
        <w:rPr>
          <w:i w:val="0"/>
          <w:color w:val="auto"/>
        </w:rPr>
      </w:pPr>
      <w:r w:rsidRPr="00B30031">
        <w:rPr>
          <w:i w:val="0"/>
          <w:color w:val="auto"/>
        </w:rPr>
        <w:t>Toutes les livraisons</w:t>
      </w:r>
      <w:r>
        <w:rPr>
          <w:i w:val="0"/>
          <w:color w:val="auto"/>
        </w:rPr>
        <w:t xml:space="preserve"> effectuées sans sur au bout de ce </w:t>
      </w:r>
      <w:bookmarkStart w:id="18" w:name="_GoBack"/>
      <w:bookmarkEnd w:id="18"/>
      <w:r>
        <w:rPr>
          <w:i w:val="0"/>
          <w:color w:val="auto"/>
        </w:rPr>
        <w:t>lien(</w:t>
      </w:r>
      <w:hyperlink r:id="rId12" w:history="1">
        <w:r>
          <w:rPr>
            <w:rStyle w:val="Lienhypertexte"/>
          </w:rPr>
          <w:t>https://github.com/PedroPINTODjDj/BN-PPO-BatailleNavale/releases</w:t>
        </w:r>
      </w:hyperlink>
      <w:r>
        <w:rPr>
          <w:i w:val="0"/>
          <w:color w:val="auto"/>
        </w:rPr>
        <w:t>)</w:t>
      </w:r>
    </w:p>
    <w:p w:rsidR="00B30031" w:rsidRPr="00B30031" w:rsidRDefault="00B30031" w:rsidP="00B7695E">
      <w:pPr>
        <w:pStyle w:val="Help"/>
        <w:rPr>
          <w:i w:val="0"/>
          <w:color w:val="auto"/>
        </w:rPr>
        <w:sectPr w:rsidR="00B30031" w:rsidRPr="00B30031" w:rsidSect="00846AD9">
          <w:headerReference w:type="default" r:id="rId13"/>
          <w:footerReference w:type="default" r:id="rId14"/>
          <w:type w:val="continuous"/>
          <w:pgSz w:w="11906" w:h="16838" w:code="9"/>
          <w:pgMar w:top="1418" w:right="1418" w:bottom="1418" w:left="1418" w:header="720" w:footer="720" w:gutter="0"/>
          <w:pgBorders w:display="firstPage" w:offsetFrom="page">
            <w:top w:val="dashDotStroked" w:sz="24" w:space="24" w:color="4472C4" w:themeColor="accent1"/>
            <w:left w:val="dashDotStroked" w:sz="24" w:space="24" w:color="4472C4" w:themeColor="accent1"/>
            <w:bottom w:val="dashDotStroked" w:sz="24" w:space="24" w:color="4472C4" w:themeColor="accent1"/>
            <w:right w:val="dashDotStroked" w:sz="24" w:space="24" w:color="4472C4" w:themeColor="accent1"/>
          </w:pgBorders>
          <w:cols w:space="720"/>
          <w:titlePg/>
          <w:docGrid w:linePitch="326"/>
        </w:sectPr>
      </w:pPr>
      <w:r>
        <w:rPr>
          <w:i w:val="0"/>
          <w:color w:val="auto"/>
        </w:rPr>
        <w:lastRenderedPageBreak/>
        <w:t xml:space="preserve"> </w:t>
      </w:r>
    </w:p>
    <w:p w:rsidR="00D23E24" w:rsidRPr="006B1199" w:rsidRDefault="00D23E24" w:rsidP="006B1199">
      <w:pPr>
        <w:rPr>
          <w:color w:val="548DD4"/>
          <w:szCs w:val="14"/>
        </w:rPr>
      </w:pPr>
    </w:p>
    <w:p w:rsidR="004D2F9B" w:rsidRDefault="004D2F9B" w:rsidP="004D2F9B">
      <w:pPr>
        <w:pStyle w:val="Titre1"/>
      </w:pPr>
      <w:bookmarkStart w:id="19" w:name="_Toc2333869"/>
      <w:bookmarkStart w:id="20" w:name="_Toc25553321"/>
      <w:bookmarkStart w:id="21" w:name="_Toc71691025"/>
      <w:r>
        <w:t>Tests</w:t>
      </w:r>
      <w:bookmarkEnd w:id="19"/>
    </w:p>
    <w:bookmarkEnd w:id="20"/>
    <w:bookmarkEnd w:id="21"/>
    <w:p w:rsidR="00A54388" w:rsidRDefault="00C95B32" w:rsidP="00B7695E">
      <w:pPr>
        <w:pStyle w:val="Titre2"/>
        <w:tabs>
          <w:tab w:val="clear" w:pos="3695"/>
        </w:tabs>
      </w:pPr>
      <w:r>
        <w:t>Tableau des résultats</w:t>
      </w:r>
    </w:p>
    <w:p w:rsidR="00A52740" w:rsidRPr="00A52740" w:rsidRDefault="00A52740" w:rsidP="00A52740"/>
    <w:tbl>
      <w:tblPr>
        <w:tblStyle w:val="Grilledutableau"/>
        <w:tblpPr w:leftFromText="141" w:rightFromText="141" w:vertAnchor="text" w:horzAnchor="margin" w:tblpX="-147" w:tblpY="160"/>
        <w:tblW w:w="7513" w:type="dxa"/>
        <w:tblLook w:val="04A0" w:firstRow="1" w:lastRow="0" w:firstColumn="1" w:lastColumn="0" w:noHBand="0" w:noVBand="1"/>
      </w:tblPr>
      <w:tblGrid>
        <w:gridCol w:w="3403"/>
        <w:gridCol w:w="2126"/>
        <w:gridCol w:w="1984"/>
      </w:tblGrid>
      <w:tr w:rsidR="00764B12" w:rsidRPr="00B7695E" w:rsidTr="00A52740">
        <w:trPr>
          <w:trHeight w:val="979"/>
        </w:trPr>
        <w:tc>
          <w:tcPr>
            <w:tcW w:w="3403" w:type="dxa"/>
            <w:shd w:val="clear" w:color="auto" w:fill="D0CECE" w:themeFill="background2" w:themeFillShade="E6"/>
          </w:tcPr>
          <w:p w:rsidR="00764B12" w:rsidRPr="00A54388" w:rsidRDefault="00836B18" w:rsidP="00A52740">
            <w:pPr>
              <w:pStyle w:val="Titre2"/>
              <w:numPr>
                <w:ilvl w:val="0"/>
                <w:numId w:val="0"/>
              </w:numPr>
              <w:rPr>
                <w:i w:val="0"/>
                <w:sz w:val="22"/>
                <w:u w:val="none"/>
              </w:rPr>
            </w:pPr>
            <w:bookmarkStart w:id="22" w:name="_Toc2333870"/>
            <w:bookmarkStart w:id="23" w:name="_Toc25553323"/>
            <w:r>
              <w:rPr>
                <w:i w:val="0"/>
                <w:sz w:val="22"/>
                <w:u w:val="none"/>
              </w:rPr>
              <w:t xml:space="preserve">Scénarios </w:t>
            </w:r>
          </w:p>
        </w:tc>
        <w:tc>
          <w:tcPr>
            <w:tcW w:w="2126" w:type="dxa"/>
          </w:tcPr>
          <w:p w:rsidR="00764B12" w:rsidRPr="00671E47" w:rsidRDefault="00764B12" w:rsidP="00A52740">
            <w:pPr>
              <w:pStyle w:val="Titre2"/>
              <w:numPr>
                <w:ilvl w:val="0"/>
                <w:numId w:val="0"/>
              </w:numPr>
              <w:spacing w:before="0" w:after="0"/>
              <w:rPr>
                <w:i w:val="0"/>
                <w:u w:val="none"/>
                <w:lang w:val="en-GB"/>
              </w:rPr>
            </w:pPr>
            <w:r w:rsidRPr="00671E47">
              <w:rPr>
                <w:i w:val="0"/>
                <w:u w:val="none"/>
                <w:lang w:val="en-GB"/>
              </w:rPr>
              <w:t>Pedro Pinto</w:t>
            </w:r>
          </w:p>
          <w:p w:rsidR="00764B12" w:rsidRPr="00671E47" w:rsidRDefault="00764B12" w:rsidP="00A52740">
            <w:pPr>
              <w:rPr>
                <w:lang w:val="en-GB"/>
              </w:rPr>
            </w:pPr>
            <w:r w:rsidRPr="00671E47">
              <w:rPr>
                <w:lang w:val="en-GB"/>
              </w:rPr>
              <w:t>21.03.2019</w:t>
            </w:r>
          </w:p>
          <w:p w:rsidR="00764B12" w:rsidRPr="00671E47" w:rsidRDefault="00764B12" w:rsidP="00A52740">
            <w:pPr>
              <w:rPr>
                <w:lang w:val="en-GB"/>
              </w:rPr>
            </w:pPr>
            <w:r w:rsidRPr="00671E47">
              <w:rPr>
                <w:lang w:val="en-GB"/>
              </w:rPr>
              <w:t>SC-131-PC17</w:t>
            </w:r>
          </w:p>
          <w:p w:rsidR="00764B12" w:rsidRPr="00671E47" w:rsidRDefault="00764B12" w:rsidP="00A52740">
            <w:pPr>
              <w:rPr>
                <w:lang w:val="en-GB"/>
              </w:rPr>
            </w:pPr>
            <w:r w:rsidRPr="00671E47">
              <w:rPr>
                <w:lang w:val="en-GB"/>
              </w:rPr>
              <w:t>PC W10</w:t>
            </w:r>
          </w:p>
        </w:tc>
        <w:tc>
          <w:tcPr>
            <w:tcW w:w="1984" w:type="dxa"/>
          </w:tcPr>
          <w:p w:rsidR="00764B12" w:rsidRPr="00671E47" w:rsidRDefault="00764B12" w:rsidP="00A52740">
            <w:pPr>
              <w:pStyle w:val="Titre2"/>
              <w:numPr>
                <w:ilvl w:val="0"/>
                <w:numId w:val="0"/>
              </w:numPr>
              <w:spacing w:before="0" w:after="0"/>
              <w:rPr>
                <w:i w:val="0"/>
                <w:u w:val="none"/>
                <w:lang w:val="en-GB"/>
              </w:rPr>
            </w:pPr>
            <w:r w:rsidRPr="00671E47">
              <w:rPr>
                <w:i w:val="0"/>
                <w:u w:val="none"/>
                <w:lang w:val="en-GB"/>
              </w:rPr>
              <w:t>Pedro Pinto</w:t>
            </w:r>
          </w:p>
          <w:p w:rsidR="00764B12" w:rsidRPr="00671E47" w:rsidRDefault="00671E47" w:rsidP="00A52740">
            <w:pPr>
              <w:rPr>
                <w:lang w:val="en-GB"/>
              </w:rPr>
            </w:pPr>
            <w:r w:rsidRPr="00671E47">
              <w:rPr>
                <w:lang w:val="en-GB"/>
              </w:rPr>
              <w:t>25</w:t>
            </w:r>
            <w:r w:rsidR="00764B12" w:rsidRPr="00671E47">
              <w:rPr>
                <w:lang w:val="en-GB"/>
              </w:rPr>
              <w:t>.03.2019</w:t>
            </w:r>
          </w:p>
          <w:p w:rsidR="00764B12" w:rsidRPr="00671E47" w:rsidRDefault="00764B12" w:rsidP="00A52740">
            <w:pPr>
              <w:rPr>
                <w:lang w:val="en-GB"/>
              </w:rPr>
            </w:pPr>
            <w:r w:rsidRPr="00671E47">
              <w:rPr>
                <w:lang w:val="en-GB"/>
              </w:rPr>
              <w:t>SC-131-PC17</w:t>
            </w:r>
          </w:p>
          <w:p w:rsidR="00764B12" w:rsidRPr="00671E47" w:rsidRDefault="00764B12" w:rsidP="00A52740">
            <w:pPr>
              <w:pStyle w:val="Titre2"/>
              <w:numPr>
                <w:ilvl w:val="0"/>
                <w:numId w:val="0"/>
              </w:numPr>
              <w:spacing w:before="0" w:after="0"/>
              <w:rPr>
                <w:b w:val="0"/>
                <w:u w:val="none"/>
                <w:lang w:val="en-GB"/>
              </w:rPr>
            </w:pPr>
            <w:r w:rsidRPr="00671E47">
              <w:rPr>
                <w:b w:val="0"/>
                <w:u w:val="none"/>
                <w:lang w:val="en-GB"/>
              </w:rPr>
              <w:t>PC W10</w:t>
            </w:r>
          </w:p>
        </w:tc>
      </w:tr>
      <w:tr w:rsidR="00764B12" w:rsidRPr="00A54388" w:rsidTr="00A52740">
        <w:trPr>
          <w:trHeight w:val="274"/>
        </w:trPr>
        <w:tc>
          <w:tcPr>
            <w:tcW w:w="3403" w:type="dxa"/>
          </w:tcPr>
          <w:p w:rsidR="00764B12" w:rsidRPr="000B3B9E" w:rsidRDefault="00DD3B24" w:rsidP="00A52740">
            <w:pPr>
              <w:pStyle w:val="Titre2"/>
              <w:numPr>
                <w:ilvl w:val="0"/>
                <w:numId w:val="0"/>
              </w:numPr>
              <w:rPr>
                <w:b w:val="0"/>
                <w:i w:val="0"/>
                <w:sz w:val="22"/>
                <w:u w:val="none"/>
              </w:rPr>
            </w:pPr>
            <w:r>
              <w:rPr>
                <w:b w:val="0"/>
                <w:i w:val="0"/>
                <w:sz w:val="22"/>
                <w:u w:val="none"/>
              </w:rPr>
              <w:t>-</w:t>
            </w:r>
            <w:r w:rsidRPr="00DD3B24">
              <w:rPr>
                <w:b w:val="0"/>
                <w:i w:val="0"/>
                <w:sz w:val="22"/>
                <w:u w:val="none"/>
              </w:rPr>
              <w:t>Lire les règles</w:t>
            </w:r>
          </w:p>
        </w:tc>
        <w:tc>
          <w:tcPr>
            <w:tcW w:w="2126" w:type="dxa"/>
            <w:shd w:val="clear" w:color="auto" w:fill="70AD47" w:themeFill="accent6"/>
          </w:tcPr>
          <w:p w:rsidR="00764B12" w:rsidRPr="00A54388" w:rsidRDefault="00764B12" w:rsidP="00A52740">
            <w:pPr>
              <w:pStyle w:val="Titre2"/>
              <w:numPr>
                <w:ilvl w:val="0"/>
                <w:numId w:val="0"/>
              </w:numPr>
              <w:rPr>
                <w:b w:val="0"/>
                <w:i w:val="0"/>
                <w:sz w:val="22"/>
                <w:u w:val="none"/>
              </w:rPr>
            </w:pPr>
            <w:r>
              <w:rPr>
                <w:b w:val="0"/>
                <w:i w:val="0"/>
                <w:sz w:val="22"/>
                <w:u w:val="none"/>
              </w:rPr>
              <w:t>OK</w:t>
            </w:r>
          </w:p>
        </w:tc>
        <w:tc>
          <w:tcPr>
            <w:tcW w:w="1984" w:type="dxa"/>
            <w:shd w:val="clear" w:color="auto" w:fill="FFFFFF" w:themeFill="background1"/>
          </w:tcPr>
          <w:p w:rsidR="00764B12" w:rsidRDefault="00764B12" w:rsidP="00A52740">
            <w:pPr>
              <w:pStyle w:val="Titre2"/>
              <w:numPr>
                <w:ilvl w:val="0"/>
                <w:numId w:val="0"/>
              </w:numPr>
              <w:rPr>
                <w:b w:val="0"/>
                <w:i w:val="0"/>
                <w:sz w:val="22"/>
                <w:u w:val="none"/>
              </w:rPr>
            </w:pPr>
          </w:p>
        </w:tc>
      </w:tr>
      <w:tr w:rsidR="00764B12" w:rsidRPr="00A54388" w:rsidTr="00A52740">
        <w:trPr>
          <w:trHeight w:val="56"/>
        </w:trPr>
        <w:tc>
          <w:tcPr>
            <w:tcW w:w="3403" w:type="dxa"/>
          </w:tcPr>
          <w:p w:rsidR="00764B12" w:rsidRPr="00033EE7" w:rsidRDefault="00764B12" w:rsidP="00A52740">
            <w:pPr>
              <w:pStyle w:val="Titre2"/>
              <w:numPr>
                <w:ilvl w:val="0"/>
                <w:numId w:val="0"/>
              </w:numPr>
              <w:rPr>
                <w:b w:val="0"/>
                <w:i w:val="0"/>
                <w:sz w:val="22"/>
                <w:u w:val="none"/>
              </w:rPr>
            </w:pPr>
            <w:r>
              <w:rPr>
                <w:b w:val="0"/>
                <w:i w:val="0"/>
                <w:sz w:val="22"/>
                <w:u w:val="none"/>
              </w:rPr>
              <w:t>-</w:t>
            </w:r>
            <w:r w:rsidR="00836B18">
              <w:rPr>
                <w:b w:val="0"/>
                <w:i w:val="0"/>
                <w:sz w:val="22"/>
                <w:u w:val="none"/>
              </w:rPr>
              <w:t xml:space="preserve">Regarder une vidéo </w:t>
            </w:r>
          </w:p>
        </w:tc>
        <w:tc>
          <w:tcPr>
            <w:tcW w:w="2126" w:type="dxa"/>
            <w:shd w:val="clear" w:color="auto" w:fill="EC2314"/>
          </w:tcPr>
          <w:p w:rsidR="00764B12" w:rsidRPr="00AD29E8" w:rsidRDefault="00836B18" w:rsidP="00A52740">
            <w:pPr>
              <w:pStyle w:val="Titre2"/>
              <w:numPr>
                <w:ilvl w:val="0"/>
                <w:numId w:val="0"/>
              </w:numPr>
              <w:rPr>
                <w:b w:val="0"/>
                <w:i w:val="0"/>
                <w:sz w:val="22"/>
                <w:u w:val="none"/>
              </w:rPr>
            </w:pPr>
            <w:r>
              <w:rPr>
                <w:b w:val="0"/>
                <w:i w:val="0"/>
                <w:sz w:val="22"/>
                <w:u w:val="none"/>
              </w:rPr>
              <w:t>KO</w:t>
            </w:r>
          </w:p>
        </w:tc>
        <w:tc>
          <w:tcPr>
            <w:tcW w:w="1984" w:type="dxa"/>
            <w:shd w:val="clear" w:color="auto" w:fill="70AD47" w:themeFill="accent6"/>
          </w:tcPr>
          <w:p w:rsidR="00764B12" w:rsidRDefault="00836B18" w:rsidP="00A52740">
            <w:pPr>
              <w:pStyle w:val="Titre2"/>
              <w:numPr>
                <w:ilvl w:val="0"/>
                <w:numId w:val="0"/>
              </w:numPr>
              <w:rPr>
                <w:b w:val="0"/>
                <w:i w:val="0"/>
                <w:sz w:val="22"/>
                <w:u w:val="none"/>
              </w:rPr>
            </w:pPr>
            <w:r>
              <w:rPr>
                <w:b w:val="0"/>
                <w:i w:val="0"/>
                <w:sz w:val="22"/>
                <w:u w:val="none"/>
              </w:rPr>
              <w:t>OK</w:t>
            </w:r>
          </w:p>
        </w:tc>
      </w:tr>
      <w:tr w:rsidR="00764B12" w:rsidRPr="00A54388" w:rsidTr="00A52740">
        <w:trPr>
          <w:trHeight w:val="134"/>
        </w:trPr>
        <w:tc>
          <w:tcPr>
            <w:tcW w:w="3403" w:type="dxa"/>
          </w:tcPr>
          <w:p w:rsidR="00764B12" w:rsidRPr="000B3B9E" w:rsidRDefault="00764B12" w:rsidP="00A52740">
            <w:pPr>
              <w:pStyle w:val="Titre2"/>
              <w:numPr>
                <w:ilvl w:val="0"/>
                <w:numId w:val="0"/>
              </w:numPr>
              <w:rPr>
                <w:b w:val="0"/>
                <w:i w:val="0"/>
                <w:sz w:val="22"/>
                <w:u w:val="none"/>
              </w:rPr>
            </w:pPr>
            <w:r w:rsidRPr="000B3B9E">
              <w:rPr>
                <w:b w:val="0"/>
                <w:i w:val="0"/>
                <w:sz w:val="22"/>
                <w:u w:val="none"/>
              </w:rPr>
              <w:t>-</w:t>
            </w:r>
            <w:r w:rsidR="00836B18">
              <w:rPr>
                <w:b w:val="0"/>
                <w:i w:val="0"/>
                <w:sz w:val="22"/>
                <w:u w:val="none"/>
              </w:rPr>
              <w:t xml:space="preserve">Jouer sur une grille prédéfinie </w:t>
            </w:r>
          </w:p>
        </w:tc>
        <w:tc>
          <w:tcPr>
            <w:tcW w:w="2126" w:type="dxa"/>
            <w:shd w:val="clear" w:color="auto" w:fill="70AD47" w:themeFill="accent6"/>
          </w:tcPr>
          <w:p w:rsidR="00764B12" w:rsidRDefault="00764B12" w:rsidP="00A52740">
            <w:pPr>
              <w:pStyle w:val="Titre2"/>
              <w:numPr>
                <w:ilvl w:val="0"/>
                <w:numId w:val="0"/>
              </w:numPr>
              <w:rPr>
                <w:b w:val="0"/>
                <w:i w:val="0"/>
                <w:sz w:val="22"/>
                <w:u w:val="none"/>
              </w:rPr>
            </w:pPr>
            <w:r>
              <w:rPr>
                <w:b w:val="0"/>
                <w:i w:val="0"/>
                <w:sz w:val="22"/>
                <w:u w:val="none"/>
              </w:rPr>
              <w:t>OK</w:t>
            </w:r>
          </w:p>
        </w:tc>
        <w:tc>
          <w:tcPr>
            <w:tcW w:w="1984" w:type="dxa"/>
            <w:shd w:val="clear" w:color="auto" w:fill="FFFFFF" w:themeFill="background1"/>
          </w:tcPr>
          <w:p w:rsidR="00764B12" w:rsidRPr="006B1199" w:rsidRDefault="00764B12" w:rsidP="00A52740">
            <w:pPr>
              <w:pStyle w:val="Titre2"/>
              <w:numPr>
                <w:ilvl w:val="0"/>
                <w:numId w:val="0"/>
              </w:numPr>
              <w:rPr>
                <w:b w:val="0"/>
                <w:i w:val="0"/>
                <w:sz w:val="22"/>
                <w:u w:val="none"/>
              </w:rPr>
            </w:pPr>
          </w:p>
        </w:tc>
      </w:tr>
      <w:tr w:rsidR="00764B12" w:rsidRPr="00A54388" w:rsidTr="00A52740">
        <w:trPr>
          <w:trHeight w:val="142"/>
        </w:trPr>
        <w:tc>
          <w:tcPr>
            <w:tcW w:w="3403" w:type="dxa"/>
          </w:tcPr>
          <w:p w:rsidR="00764B12" w:rsidRPr="000B3B9E" w:rsidRDefault="00DD3B24" w:rsidP="00A52740">
            <w:pPr>
              <w:pStyle w:val="Titre2"/>
              <w:numPr>
                <w:ilvl w:val="0"/>
                <w:numId w:val="0"/>
              </w:numPr>
              <w:rPr>
                <w:b w:val="0"/>
                <w:i w:val="0"/>
                <w:sz w:val="22"/>
                <w:u w:val="none"/>
              </w:rPr>
            </w:pPr>
            <w:r>
              <w:rPr>
                <w:b w:val="0"/>
                <w:i w:val="0"/>
                <w:sz w:val="22"/>
                <w:u w:val="none"/>
              </w:rPr>
              <w:t>-</w:t>
            </w:r>
            <w:r w:rsidRPr="00DD3B24">
              <w:rPr>
                <w:b w:val="0"/>
                <w:i w:val="0"/>
                <w:sz w:val="22"/>
                <w:u w:val="none"/>
              </w:rPr>
              <w:t>Tirer sur la zone adverse</w:t>
            </w:r>
          </w:p>
        </w:tc>
        <w:tc>
          <w:tcPr>
            <w:tcW w:w="2126" w:type="dxa"/>
            <w:shd w:val="clear" w:color="auto" w:fill="FFFFFF" w:themeFill="background1"/>
          </w:tcPr>
          <w:p w:rsidR="00764B12" w:rsidRPr="00DD3B24" w:rsidRDefault="00764B12" w:rsidP="00A52740">
            <w:pPr>
              <w:pStyle w:val="Titre2"/>
              <w:numPr>
                <w:ilvl w:val="0"/>
                <w:numId w:val="0"/>
              </w:numPr>
              <w:rPr>
                <w:b w:val="0"/>
                <w:i w:val="0"/>
                <w:sz w:val="22"/>
                <w:u w:val="none"/>
              </w:rPr>
            </w:pPr>
          </w:p>
        </w:tc>
        <w:tc>
          <w:tcPr>
            <w:tcW w:w="1984" w:type="dxa"/>
            <w:shd w:val="clear" w:color="auto" w:fill="70AD47" w:themeFill="accent6"/>
          </w:tcPr>
          <w:p w:rsidR="00764B12" w:rsidRDefault="006B1199" w:rsidP="00A52740">
            <w:pPr>
              <w:pStyle w:val="Titre2"/>
              <w:numPr>
                <w:ilvl w:val="0"/>
                <w:numId w:val="0"/>
              </w:numPr>
              <w:rPr>
                <w:b w:val="0"/>
                <w:i w:val="0"/>
                <w:sz w:val="22"/>
                <w:u w:val="none"/>
              </w:rPr>
            </w:pPr>
            <w:r>
              <w:rPr>
                <w:b w:val="0"/>
                <w:i w:val="0"/>
                <w:sz w:val="22"/>
                <w:u w:val="none"/>
              </w:rPr>
              <w:t>OK</w:t>
            </w:r>
          </w:p>
        </w:tc>
      </w:tr>
      <w:tr w:rsidR="00A52740" w:rsidRPr="00A54388" w:rsidTr="00A52740">
        <w:trPr>
          <w:trHeight w:val="142"/>
        </w:trPr>
        <w:tc>
          <w:tcPr>
            <w:tcW w:w="3403" w:type="dxa"/>
          </w:tcPr>
          <w:p w:rsidR="00A52740" w:rsidRDefault="00A52740" w:rsidP="00A52740">
            <w:pPr>
              <w:pStyle w:val="Titre2"/>
              <w:numPr>
                <w:ilvl w:val="0"/>
                <w:numId w:val="0"/>
              </w:numPr>
              <w:rPr>
                <w:b w:val="0"/>
                <w:i w:val="0"/>
                <w:sz w:val="22"/>
                <w:u w:val="none"/>
              </w:rPr>
            </w:pPr>
            <w:r>
              <w:rPr>
                <w:b w:val="0"/>
                <w:i w:val="0"/>
                <w:sz w:val="22"/>
                <w:u w:val="none"/>
              </w:rPr>
              <w:t>-Lancer une partie contre le PC</w:t>
            </w:r>
          </w:p>
        </w:tc>
        <w:tc>
          <w:tcPr>
            <w:tcW w:w="2126" w:type="dxa"/>
            <w:shd w:val="clear" w:color="auto" w:fill="FFFFFF" w:themeFill="background1"/>
          </w:tcPr>
          <w:p w:rsidR="00A52740" w:rsidRPr="00DD3B24" w:rsidRDefault="00A52740" w:rsidP="00A52740">
            <w:pPr>
              <w:pStyle w:val="Titre2"/>
              <w:numPr>
                <w:ilvl w:val="0"/>
                <w:numId w:val="0"/>
              </w:numPr>
              <w:rPr>
                <w:b w:val="0"/>
                <w:i w:val="0"/>
                <w:sz w:val="22"/>
                <w:u w:val="none"/>
              </w:rPr>
            </w:pPr>
          </w:p>
        </w:tc>
        <w:tc>
          <w:tcPr>
            <w:tcW w:w="1984" w:type="dxa"/>
            <w:shd w:val="clear" w:color="auto" w:fill="FFFFFF" w:themeFill="background1"/>
          </w:tcPr>
          <w:p w:rsidR="00A52740" w:rsidRDefault="00A52740" w:rsidP="00A52740">
            <w:pPr>
              <w:pStyle w:val="Titre2"/>
              <w:numPr>
                <w:ilvl w:val="0"/>
                <w:numId w:val="0"/>
              </w:numPr>
              <w:rPr>
                <w:b w:val="0"/>
                <w:i w:val="0"/>
                <w:sz w:val="22"/>
                <w:u w:val="none"/>
              </w:rPr>
            </w:pPr>
          </w:p>
        </w:tc>
      </w:tr>
      <w:bookmarkEnd w:id="22"/>
    </w:tbl>
    <w:p w:rsidR="006B1199" w:rsidRDefault="006B1199">
      <w:pPr>
        <w:rPr>
          <w:b/>
          <w:iCs/>
          <w:u w:val="single"/>
        </w:rPr>
        <w:sectPr w:rsidR="006B1199" w:rsidSect="006B1199">
          <w:pgSz w:w="16838" w:h="11906" w:orient="landscape" w:code="9"/>
          <w:pgMar w:top="1418" w:right="1418" w:bottom="1418" w:left="1418" w:header="720" w:footer="720" w:gutter="0"/>
          <w:cols w:space="720"/>
          <w:titlePg/>
          <w:docGrid w:linePitch="326"/>
        </w:sectPr>
      </w:pPr>
    </w:p>
    <w:p w:rsidR="00764B12" w:rsidRDefault="00764B12">
      <w:pPr>
        <w:rPr>
          <w:b/>
          <w:iCs/>
          <w:u w:val="single"/>
        </w:rPr>
      </w:pPr>
    </w:p>
    <w:p w:rsidR="00340ED0" w:rsidRPr="00340ED0" w:rsidRDefault="00340ED0" w:rsidP="00340ED0">
      <w:pPr>
        <w:pStyle w:val="Titre2"/>
        <w:numPr>
          <w:ilvl w:val="1"/>
          <w:numId w:val="34"/>
        </w:numPr>
        <w:rPr>
          <w:i w:val="0"/>
          <w:iCs/>
        </w:rPr>
      </w:pPr>
      <w:r>
        <w:rPr>
          <w:i w:val="0"/>
          <w:iCs/>
        </w:rPr>
        <w:t xml:space="preserve">Erreurs restantes </w:t>
      </w:r>
    </w:p>
    <w:p w:rsidR="00A54388" w:rsidRDefault="00A54388" w:rsidP="00A54388">
      <w:pPr>
        <w:pStyle w:val="Help"/>
      </w:pPr>
      <w:r w:rsidRPr="00791020">
        <w:t xml:space="preserve">S'il reste encore des erreurs: </w:t>
      </w:r>
    </w:p>
    <w:p w:rsidR="00A54388" w:rsidRPr="00AD29E8" w:rsidRDefault="00A54388" w:rsidP="00A54388">
      <w:pPr>
        <w:pStyle w:val="Help"/>
        <w:numPr>
          <w:ilvl w:val="0"/>
          <w:numId w:val="21"/>
        </w:numPr>
        <w:rPr>
          <w:color w:val="00B0F0"/>
        </w:rPr>
      </w:pPr>
      <w:r w:rsidRPr="00AD29E8">
        <w:rPr>
          <w:color w:val="00B0F0"/>
        </w:rPr>
        <w:t>Description détaillée</w:t>
      </w:r>
    </w:p>
    <w:p w:rsidR="00A54388" w:rsidRPr="00AD29E8" w:rsidRDefault="00A54388" w:rsidP="00A54388">
      <w:pPr>
        <w:pStyle w:val="Help"/>
        <w:numPr>
          <w:ilvl w:val="0"/>
          <w:numId w:val="21"/>
        </w:numPr>
        <w:rPr>
          <w:color w:val="00B0F0"/>
        </w:rPr>
      </w:pPr>
      <w:r w:rsidRPr="00AD29E8">
        <w:rPr>
          <w:color w:val="00B0F0"/>
        </w:rPr>
        <w:t>Conséquences sur l'utilisation du produit</w:t>
      </w:r>
      <w:bookmarkEnd w:id="23"/>
    </w:p>
    <w:p w:rsidR="00A54388" w:rsidRPr="00AD29E8" w:rsidRDefault="00A54388" w:rsidP="00340ED0">
      <w:pPr>
        <w:pStyle w:val="Help"/>
        <w:numPr>
          <w:ilvl w:val="0"/>
          <w:numId w:val="21"/>
        </w:numPr>
        <w:rPr>
          <w:color w:val="00B0F0"/>
        </w:rPr>
      </w:pPr>
      <w:r w:rsidRPr="00AD29E8">
        <w:rPr>
          <w:color w:val="00B0F0"/>
        </w:rPr>
        <w:t>Actions envisagées ou possible</w:t>
      </w:r>
    </w:p>
    <w:p w:rsidR="00A54388" w:rsidRPr="00340ED0" w:rsidRDefault="00A54388" w:rsidP="00A54388">
      <w:pPr>
        <w:pStyle w:val="Titre2"/>
        <w:rPr>
          <w:sz w:val="22"/>
        </w:rPr>
      </w:pPr>
      <w:r w:rsidRPr="00340ED0">
        <w:rPr>
          <w:sz w:val="22"/>
        </w:rPr>
        <w:t>Stratégie de test</w:t>
      </w:r>
    </w:p>
    <w:p w:rsidR="00A54388" w:rsidRPr="00340ED0" w:rsidRDefault="00A54388" w:rsidP="00A54388">
      <w:pPr>
        <w:rPr>
          <w:b/>
          <w:color w:val="8EAADB" w:themeColor="accent1" w:themeTint="99"/>
        </w:rPr>
      </w:pPr>
      <w:r w:rsidRPr="00340ED0">
        <w:rPr>
          <w:b/>
          <w:color w:val="8EAADB" w:themeColor="accent1" w:themeTint="99"/>
        </w:rPr>
        <w:t>Le matériel et logiciel tiers</w:t>
      </w:r>
    </w:p>
    <w:p w:rsidR="00A54388" w:rsidRPr="00340ED0" w:rsidRDefault="00A54388" w:rsidP="00A54388">
      <w:pPr>
        <w:pStyle w:val="Paragraphedeliste"/>
        <w:numPr>
          <w:ilvl w:val="0"/>
          <w:numId w:val="30"/>
        </w:numPr>
        <w:rPr>
          <w:i/>
          <w:color w:val="00B0F0"/>
          <w:sz w:val="20"/>
        </w:rPr>
      </w:pPr>
      <w:r w:rsidRPr="00340ED0">
        <w:rPr>
          <w:i/>
          <w:color w:val="00B0F0"/>
          <w:sz w:val="20"/>
        </w:rPr>
        <w:t>Clion debugger</w:t>
      </w:r>
    </w:p>
    <w:p w:rsidR="00A54388" w:rsidRPr="00340ED0" w:rsidRDefault="00A54388" w:rsidP="00A54388">
      <w:pPr>
        <w:pStyle w:val="Paragraphedeliste"/>
        <w:numPr>
          <w:ilvl w:val="0"/>
          <w:numId w:val="30"/>
        </w:numPr>
        <w:rPr>
          <w:i/>
          <w:color w:val="00B0F0"/>
          <w:sz w:val="20"/>
        </w:rPr>
      </w:pPr>
      <w:r w:rsidRPr="00340ED0">
        <w:rPr>
          <w:i/>
          <w:color w:val="00B0F0"/>
          <w:sz w:val="20"/>
        </w:rPr>
        <w:t>Ordinateur Perso : Wind-</w:t>
      </w:r>
      <w:r w:rsidRPr="00340ED0">
        <w:rPr>
          <w:b/>
          <w:i/>
          <w:color w:val="00B0F0"/>
          <w:sz w:val="20"/>
        </w:rPr>
        <w:t>10</w:t>
      </w:r>
    </w:p>
    <w:p w:rsidR="00A54388" w:rsidRPr="00340ED0" w:rsidRDefault="00A54388" w:rsidP="00A54388">
      <w:pPr>
        <w:pStyle w:val="Paragraphedeliste"/>
        <w:numPr>
          <w:ilvl w:val="0"/>
          <w:numId w:val="30"/>
        </w:numPr>
        <w:rPr>
          <w:i/>
          <w:color w:val="00B0F0"/>
          <w:sz w:val="20"/>
        </w:rPr>
      </w:pPr>
      <w:r w:rsidRPr="00340ED0">
        <w:rPr>
          <w:i/>
          <w:color w:val="00B0F0"/>
          <w:sz w:val="20"/>
        </w:rPr>
        <w:t>VMware pour tester sur W-7</w:t>
      </w:r>
    </w:p>
    <w:p w:rsidR="00A54388" w:rsidRPr="00340ED0" w:rsidRDefault="00A54388" w:rsidP="00A54388">
      <w:pPr>
        <w:rPr>
          <w:b/>
          <w:color w:val="8EAADB" w:themeColor="accent1" w:themeTint="99"/>
        </w:rPr>
      </w:pPr>
      <w:r w:rsidRPr="00340ED0">
        <w:rPr>
          <w:b/>
          <w:color w:val="8EAADB" w:themeColor="accent1" w:themeTint="99"/>
        </w:rPr>
        <w:t>Les données de test</w:t>
      </w:r>
    </w:p>
    <w:p w:rsidR="00A54388" w:rsidRPr="00340ED0" w:rsidRDefault="00A54388" w:rsidP="00A54388">
      <w:pPr>
        <w:pStyle w:val="Paragraphedeliste"/>
        <w:numPr>
          <w:ilvl w:val="0"/>
          <w:numId w:val="31"/>
        </w:numPr>
        <w:rPr>
          <w:i/>
          <w:color w:val="00B0F0"/>
          <w:sz w:val="20"/>
        </w:rPr>
      </w:pPr>
      <w:r w:rsidRPr="00340ED0">
        <w:rPr>
          <w:i/>
          <w:color w:val="00B0F0"/>
          <w:sz w:val="20"/>
        </w:rPr>
        <w:t xml:space="preserve">Plusieurs grilles avec des bateaux </w:t>
      </w:r>
    </w:p>
    <w:p w:rsidR="00A54388" w:rsidRPr="00340ED0" w:rsidRDefault="00A54388" w:rsidP="00A54388">
      <w:pPr>
        <w:pStyle w:val="Paragraphedeliste"/>
        <w:numPr>
          <w:ilvl w:val="0"/>
          <w:numId w:val="31"/>
        </w:numPr>
        <w:rPr>
          <w:i/>
          <w:color w:val="00B0F0"/>
          <w:sz w:val="20"/>
        </w:rPr>
      </w:pPr>
      <w:r w:rsidRPr="00340ED0">
        <w:rPr>
          <w:i/>
          <w:color w:val="00B0F0"/>
          <w:sz w:val="20"/>
        </w:rPr>
        <w:t xml:space="preserve">Un exécutable issus de Clion </w:t>
      </w:r>
    </w:p>
    <w:p w:rsidR="00A54388" w:rsidRPr="00340ED0" w:rsidRDefault="00A54388" w:rsidP="00A54388">
      <w:pPr>
        <w:rPr>
          <w:b/>
          <w:color w:val="8EAADB" w:themeColor="accent1" w:themeTint="99"/>
        </w:rPr>
      </w:pPr>
      <w:r w:rsidRPr="00340ED0">
        <w:rPr>
          <w:b/>
          <w:color w:val="8EAADB" w:themeColor="accent1" w:themeTint="99"/>
        </w:rPr>
        <w:t>Les personnes qui vont participer aux tests</w:t>
      </w:r>
    </w:p>
    <w:p w:rsidR="00A54388" w:rsidRPr="00340ED0" w:rsidRDefault="00A54388" w:rsidP="00A54388">
      <w:pPr>
        <w:pStyle w:val="Paragraphedeliste"/>
        <w:numPr>
          <w:ilvl w:val="0"/>
          <w:numId w:val="32"/>
        </w:numPr>
        <w:rPr>
          <w:i/>
          <w:color w:val="00B0F0"/>
          <w:sz w:val="20"/>
        </w:rPr>
      </w:pPr>
      <w:r w:rsidRPr="00340ED0">
        <w:rPr>
          <w:i/>
          <w:color w:val="00B0F0"/>
          <w:sz w:val="20"/>
        </w:rPr>
        <w:t>Je ferais les tests seuls ou avec un camarade si besoin</w:t>
      </w:r>
    </w:p>
    <w:p w:rsidR="00A54388" w:rsidRPr="00340ED0" w:rsidRDefault="00A54388" w:rsidP="00A54388">
      <w:pPr>
        <w:rPr>
          <w:b/>
          <w:color w:val="8EAADB" w:themeColor="accent1" w:themeTint="99"/>
        </w:rPr>
      </w:pPr>
      <w:r w:rsidRPr="00340ED0">
        <w:rPr>
          <w:b/>
          <w:color w:val="8EAADB" w:themeColor="accent1" w:themeTint="99"/>
        </w:rPr>
        <w:t>Le timing des activités de test</w:t>
      </w:r>
    </w:p>
    <w:p w:rsidR="00A54388" w:rsidRPr="00340ED0" w:rsidRDefault="00A54388" w:rsidP="00A54388">
      <w:pPr>
        <w:pStyle w:val="Paragraphedeliste"/>
        <w:numPr>
          <w:ilvl w:val="0"/>
          <w:numId w:val="32"/>
        </w:numPr>
        <w:rPr>
          <w:i/>
          <w:color w:val="00B0F0"/>
          <w:sz w:val="20"/>
        </w:rPr>
      </w:pPr>
      <w:r w:rsidRPr="00340ED0">
        <w:rPr>
          <w:i/>
          <w:color w:val="00B0F0"/>
          <w:sz w:val="20"/>
        </w:rPr>
        <w:t>De manière continuelle jusqu’à la fin du mandat (Fini le 04.04.2019)</w:t>
      </w:r>
    </w:p>
    <w:p w:rsidR="00A54388" w:rsidRPr="00340ED0" w:rsidRDefault="00A54388" w:rsidP="00A54388">
      <w:pPr>
        <w:rPr>
          <w:b/>
          <w:color w:val="8EAADB" w:themeColor="accent1" w:themeTint="99"/>
        </w:rPr>
      </w:pPr>
      <w:r w:rsidRPr="00340ED0">
        <w:rPr>
          <w:b/>
          <w:color w:val="8EAADB" w:themeColor="accent1" w:themeTint="99"/>
        </w:rPr>
        <w:t>Type tests effectués</w:t>
      </w:r>
    </w:p>
    <w:p w:rsidR="00A54388" w:rsidRPr="00340ED0" w:rsidRDefault="00A54388" w:rsidP="00A54388">
      <w:pPr>
        <w:pStyle w:val="Paragraphedeliste"/>
        <w:numPr>
          <w:ilvl w:val="0"/>
          <w:numId w:val="32"/>
        </w:numPr>
        <w:rPr>
          <w:i/>
          <w:color w:val="00B0F0"/>
          <w:sz w:val="20"/>
        </w:rPr>
      </w:pPr>
      <w:r w:rsidRPr="00340ED0">
        <w:rPr>
          <w:i/>
          <w:color w:val="00B0F0"/>
          <w:sz w:val="20"/>
        </w:rPr>
        <w:t>Tests unitaires : car c’est un travaille seul pour l’instant.</w:t>
      </w:r>
    </w:p>
    <w:p w:rsidR="00A54388" w:rsidRPr="00340ED0" w:rsidRDefault="00A54388" w:rsidP="00A54388">
      <w:pPr>
        <w:pStyle w:val="Paragraphedeliste"/>
        <w:numPr>
          <w:ilvl w:val="0"/>
          <w:numId w:val="32"/>
        </w:numPr>
        <w:rPr>
          <w:i/>
          <w:color w:val="00B0F0"/>
          <w:sz w:val="20"/>
        </w:rPr>
      </w:pPr>
      <w:r w:rsidRPr="00340ED0">
        <w:rPr>
          <w:i/>
          <w:color w:val="00B0F0"/>
          <w:sz w:val="20"/>
        </w:rPr>
        <w:t>Tests de fonctionnement : pour vérifier l’essentiel si le programme se lance.</w:t>
      </w:r>
    </w:p>
    <w:p w:rsidR="00A54388" w:rsidRPr="00340ED0" w:rsidRDefault="00A54388" w:rsidP="00A54388">
      <w:pPr>
        <w:pStyle w:val="Paragraphedeliste"/>
        <w:numPr>
          <w:ilvl w:val="0"/>
          <w:numId w:val="32"/>
        </w:numPr>
        <w:rPr>
          <w:i/>
          <w:color w:val="00B0F0"/>
          <w:sz w:val="20"/>
        </w:rPr>
      </w:pPr>
      <w:r w:rsidRPr="00340ED0">
        <w:rPr>
          <w:i/>
          <w:color w:val="00B0F0"/>
          <w:sz w:val="20"/>
        </w:rPr>
        <w:t>Tests de robustesse : car il va falloir tester les erreurs si besoin.</w:t>
      </w:r>
    </w:p>
    <w:p w:rsidR="00A54388" w:rsidRPr="00340ED0" w:rsidRDefault="00A54388" w:rsidP="00A54388">
      <w:pPr>
        <w:pStyle w:val="Paragraphedeliste"/>
        <w:numPr>
          <w:ilvl w:val="0"/>
          <w:numId w:val="32"/>
        </w:numPr>
        <w:rPr>
          <w:i/>
          <w:color w:val="00B0F0"/>
          <w:sz w:val="20"/>
        </w:rPr>
      </w:pPr>
      <w:r w:rsidRPr="00340ED0">
        <w:rPr>
          <w:i/>
          <w:color w:val="00B0F0"/>
          <w:sz w:val="20"/>
        </w:rPr>
        <w:t xml:space="preserve">Le reste c’est à voir avec la suit des faits et si la progression en exige. </w:t>
      </w:r>
    </w:p>
    <w:p w:rsidR="00A54388" w:rsidRPr="00A54388" w:rsidRDefault="00A54388" w:rsidP="00A54388">
      <w:pPr>
        <w:pStyle w:val="Titre2"/>
        <w:tabs>
          <w:tab w:val="clear" w:pos="3695"/>
          <w:tab w:val="num" w:pos="576"/>
        </w:tabs>
        <w:ind w:left="576"/>
      </w:pPr>
      <w:r>
        <w:t>Tableau de test</w:t>
      </w:r>
    </w:p>
    <w:p w:rsidR="00CF39A8" w:rsidRDefault="00AA0785" w:rsidP="00033EE7">
      <w:pPr>
        <w:pStyle w:val="Titre1"/>
      </w:pPr>
      <w:bookmarkStart w:id="24" w:name="_Toc25553328"/>
      <w:bookmarkStart w:id="25" w:name="_Toc71703263"/>
      <w:bookmarkStart w:id="26" w:name="_Toc2333872"/>
      <w:r w:rsidRPr="0049659A">
        <w:t>C</w:t>
      </w:r>
      <w:bookmarkEnd w:id="24"/>
      <w:bookmarkEnd w:id="25"/>
      <w:r w:rsidR="00684B3D">
        <w:t>onclusions</w:t>
      </w:r>
      <w:bookmarkEnd w:id="26"/>
    </w:p>
    <w:p w:rsidR="00CF39A8" w:rsidRDefault="00AA0785" w:rsidP="002A1DB5">
      <w:pPr>
        <w:pStyle w:val="Help"/>
      </w:pPr>
      <w:r w:rsidRPr="00791020">
        <w:t xml:space="preserve">Développez en tous cas les points </w:t>
      </w:r>
      <w:r w:rsidR="00033EE7" w:rsidRPr="00791020">
        <w:t>suivants :</w:t>
      </w:r>
    </w:p>
    <w:p w:rsidR="00AA0785" w:rsidRPr="00AD29E8" w:rsidRDefault="00AA0785" w:rsidP="002A1DB5">
      <w:pPr>
        <w:pStyle w:val="Help"/>
        <w:numPr>
          <w:ilvl w:val="0"/>
          <w:numId w:val="25"/>
        </w:numPr>
        <w:rPr>
          <w:color w:val="00B0F0"/>
        </w:rPr>
      </w:pPr>
      <w:r w:rsidRPr="00AD29E8">
        <w:rPr>
          <w:color w:val="00B0F0"/>
        </w:rPr>
        <w:t>Objectifs atteints / non-atteints</w:t>
      </w:r>
    </w:p>
    <w:p w:rsidR="00716E7F" w:rsidRPr="00AD29E8" w:rsidRDefault="00716E7F" w:rsidP="002A1DB5">
      <w:pPr>
        <w:pStyle w:val="Help"/>
        <w:numPr>
          <w:ilvl w:val="0"/>
          <w:numId w:val="25"/>
        </w:numPr>
        <w:rPr>
          <w:color w:val="00B0F0"/>
        </w:rPr>
      </w:pPr>
      <w:r w:rsidRPr="00AD29E8">
        <w:rPr>
          <w:color w:val="00B0F0"/>
        </w:rPr>
        <w:t>Comparaison entre ce qui avait prévu et ce qui s’est passé, en termes de planning et (éventuellement) de budget</w:t>
      </w:r>
    </w:p>
    <w:p w:rsidR="00AA0785" w:rsidRPr="00AD29E8" w:rsidRDefault="00AA0785" w:rsidP="002A1DB5">
      <w:pPr>
        <w:pStyle w:val="Help"/>
        <w:numPr>
          <w:ilvl w:val="0"/>
          <w:numId w:val="25"/>
        </w:numPr>
        <w:rPr>
          <w:color w:val="00B0F0"/>
        </w:rPr>
      </w:pPr>
      <w:r w:rsidRPr="00AD29E8">
        <w:rPr>
          <w:color w:val="00B0F0"/>
        </w:rPr>
        <w:t>Points positifs / négatifs</w:t>
      </w:r>
    </w:p>
    <w:p w:rsidR="00AA0785" w:rsidRPr="00AD29E8" w:rsidRDefault="00AA0785" w:rsidP="002A1DB5">
      <w:pPr>
        <w:pStyle w:val="Help"/>
        <w:numPr>
          <w:ilvl w:val="0"/>
          <w:numId w:val="25"/>
        </w:numPr>
        <w:rPr>
          <w:color w:val="00B0F0"/>
        </w:rPr>
      </w:pPr>
      <w:r w:rsidRPr="00AD29E8">
        <w:rPr>
          <w:color w:val="00B0F0"/>
        </w:rPr>
        <w:t>Difficultés particulières</w:t>
      </w:r>
    </w:p>
    <w:p w:rsidR="00CF39A8" w:rsidRPr="00AD29E8" w:rsidRDefault="00AA0785" w:rsidP="002A1DB5">
      <w:pPr>
        <w:pStyle w:val="Help"/>
        <w:numPr>
          <w:ilvl w:val="0"/>
          <w:numId w:val="25"/>
        </w:numPr>
        <w:rPr>
          <w:color w:val="00B0F0"/>
        </w:rPr>
      </w:pPr>
      <w:r w:rsidRPr="00AD29E8">
        <w:rPr>
          <w:color w:val="00B0F0"/>
        </w:rPr>
        <w:t>Suites possibles pour le projet (évolutions &amp; améliorations)</w:t>
      </w:r>
    </w:p>
    <w:p w:rsidR="00033EE7" w:rsidRPr="005A27FB" w:rsidRDefault="00AA0785" w:rsidP="005A27FB">
      <w:pPr>
        <w:pStyle w:val="Titre1"/>
      </w:pPr>
      <w:bookmarkStart w:id="27" w:name="_Toc71703264"/>
      <w:bookmarkStart w:id="28" w:name="_Toc2333873"/>
      <w:r w:rsidRPr="0049659A">
        <w:t>A</w:t>
      </w:r>
      <w:bookmarkEnd w:id="27"/>
      <w:r w:rsidR="00684B3D">
        <w:t>nnexes</w:t>
      </w:r>
      <w:bookmarkStart w:id="29" w:name="_Toc71703265"/>
      <w:bookmarkStart w:id="30" w:name="_Toc2333874"/>
      <w:bookmarkEnd w:id="28"/>
    </w:p>
    <w:p w:rsidR="00CF39A8" w:rsidRPr="00A54388" w:rsidRDefault="00AA0785" w:rsidP="00A54388">
      <w:pPr>
        <w:pStyle w:val="Titre1"/>
      </w:pPr>
      <w:r w:rsidRPr="00A54388">
        <w:t>Sources – Bibliographie</w:t>
      </w:r>
      <w:bookmarkEnd w:id="29"/>
      <w:bookmarkEnd w:id="30"/>
    </w:p>
    <w:p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auteur)… Et de toutes les aides externes (noms)   </w:t>
      </w:r>
    </w:p>
    <w:p w:rsidR="00AA0785" w:rsidRPr="00791020" w:rsidRDefault="00AA0785" w:rsidP="00A54388">
      <w:pPr>
        <w:pStyle w:val="Titre2"/>
      </w:pPr>
      <w:bookmarkStart w:id="31" w:name="_Toc25553330"/>
      <w:bookmarkStart w:id="32" w:name="_Toc71703266"/>
      <w:bookmarkStart w:id="33" w:name="_Toc2333875"/>
      <w:r w:rsidRPr="00791020">
        <w:t xml:space="preserve">Journal de bord </w:t>
      </w:r>
      <w:bookmarkEnd w:id="31"/>
      <w:bookmarkEnd w:id="32"/>
      <w:r w:rsidR="00E109AA">
        <w:t>du projet</w:t>
      </w:r>
      <w:bookmarkEnd w:id="33"/>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2C6F74" w:rsidTr="001C3821">
        <w:tc>
          <w:tcPr>
            <w:tcW w:w="1418" w:type="dxa"/>
          </w:tcPr>
          <w:p w:rsidR="00E109AA" w:rsidRPr="005F2769" w:rsidRDefault="00E109AA" w:rsidP="00F53ED8">
            <w:pPr>
              <w:rPr>
                <w:b/>
              </w:rPr>
            </w:pPr>
            <w:r w:rsidRPr="005F2769">
              <w:rPr>
                <w:b/>
              </w:rPr>
              <w:t>Date</w:t>
            </w:r>
          </w:p>
        </w:tc>
        <w:tc>
          <w:tcPr>
            <w:tcW w:w="7368" w:type="dxa"/>
          </w:tcPr>
          <w:p w:rsidR="00E109AA" w:rsidRPr="005F2769" w:rsidRDefault="002C6F74" w:rsidP="00F53ED8">
            <w:pPr>
              <w:rPr>
                <w:b/>
              </w:rPr>
            </w:pPr>
            <w:r>
              <w:rPr>
                <w:b/>
              </w:rPr>
              <w:t>Evénement</w:t>
            </w:r>
            <w:r w:rsidR="00E109AA">
              <w:rPr>
                <w:b/>
              </w:rPr>
              <w:t xml:space="preserve"> </w:t>
            </w:r>
          </w:p>
        </w:tc>
      </w:tr>
      <w:tr w:rsidR="002C6F74" w:rsidTr="001C3821">
        <w:tc>
          <w:tcPr>
            <w:tcW w:w="1418" w:type="dxa"/>
          </w:tcPr>
          <w:p w:rsidR="00E109AA" w:rsidRDefault="004B00E5" w:rsidP="00F53ED8">
            <w:r>
              <w:t>14.03.2019</w:t>
            </w:r>
          </w:p>
        </w:tc>
        <w:tc>
          <w:tcPr>
            <w:tcW w:w="7368" w:type="dxa"/>
          </w:tcPr>
          <w:p w:rsidR="004B00E5" w:rsidRPr="004B00E5" w:rsidRDefault="004B00E5" w:rsidP="00F53ED8">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Publication de la première version du document de projet</w:t>
            </w:r>
          </w:p>
        </w:tc>
      </w:tr>
      <w:tr w:rsidR="001C3821" w:rsidTr="001C3821">
        <w:tc>
          <w:tcPr>
            <w:tcW w:w="1418" w:type="dxa"/>
          </w:tcPr>
          <w:p w:rsidR="001C3821" w:rsidRDefault="00FD450F" w:rsidP="001C3821">
            <w:r>
              <w:t>15</w:t>
            </w:r>
            <w:r w:rsidR="001C3821">
              <w:t>.03.2019</w:t>
            </w:r>
          </w:p>
        </w:tc>
        <w:tc>
          <w:tcPr>
            <w:tcW w:w="7368" w:type="dxa"/>
          </w:tcPr>
          <w:p w:rsidR="001C3821" w:rsidRDefault="001C3821" w:rsidP="001C3821">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Stratégie de test validée par le chef de projet</w:t>
            </w:r>
          </w:p>
        </w:tc>
      </w:tr>
      <w:tr w:rsidR="00A52740" w:rsidTr="001C3821">
        <w:tc>
          <w:tcPr>
            <w:tcW w:w="1418" w:type="dxa"/>
          </w:tcPr>
          <w:p w:rsidR="00A52740" w:rsidRDefault="00A52740" w:rsidP="001C3821">
            <w:r>
              <w:t>25.03.2019</w:t>
            </w:r>
          </w:p>
        </w:tc>
        <w:tc>
          <w:tcPr>
            <w:tcW w:w="7368" w:type="dxa"/>
          </w:tcPr>
          <w:p w:rsidR="00A52740" w:rsidRDefault="00A52740" w:rsidP="001C3821">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Testes effectuées préparation pour la suite du projet</w:t>
            </w:r>
          </w:p>
        </w:tc>
      </w:tr>
    </w:tbl>
    <w:p w:rsidR="00591119" w:rsidRDefault="00591119" w:rsidP="00591119">
      <w:pPr>
        <w:rPr>
          <w:szCs w:val="14"/>
        </w:rPr>
      </w:pPr>
    </w:p>
    <w:sectPr w:rsidR="00591119" w:rsidSect="006B1199">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37D" w:rsidRDefault="0027337D">
      <w:r>
        <w:separator/>
      </w:r>
    </w:p>
  </w:endnote>
  <w:endnote w:type="continuationSeparator" w:id="0">
    <w:p w:rsidR="0027337D" w:rsidRDefault="00273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4000ACFF" w:usb2="00000001" w:usb3="00000000" w:csb0="000001FF"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EEC" w:rsidRDefault="00B76EEC">
    <w:pPr>
      <w:pStyle w:val="Pieddepage"/>
      <w:pBdr>
        <w:top w:val="single" w:sz="4" w:space="1" w:color="auto"/>
      </w:pBdr>
    </w:pPr>
    <w:r>
      <w:t>Pedro Pinto</w:t>
    </w:r>
    <w:r>
      <w:tab/>
      <w:t>page N°</w:t>
    </w:r>
    <w:r>
      <w:rPr>
        <w:rStyle w:val="Numrodepage"/>
      </w:rPr>
      <w:fldChar w:fldCharType="begin"/>
    </w:r>
    <w:r>
      <w:rPr>
        <w:rStyle w:val="Numrodepage"/>
      </w:rPr>
      <w:instrText xml:space="preserve"> PAGE </w:instrText>
    </w:r>
    <w:r>
      <w:rPr>
        <w:rStyle w:val="Numrodepage"/>
      </w:rPr>
      <w:fldChar w:fldCharType="separate"/>
    </w:r>
    <w:r w:rsidR="00B30031">
      <w:rPr>
        <w:rStyle w:val="Numrodepage"/>
        <w:noProof/>
      </w:rPr>
      <w:t>8</w:t>
    </w:r>
    <w:r>
      <w:rPr>
        <w:rStyle w:val="Numrodepage"/>
      </w:rPr>
      <w:fldChar w:fldCharType="end"/>
    </w:r>
    <w:r>
      <w:tab/>
    </w:r>
    <w:fldSimple w:instr=" SAVEDATE  \* MERGEFORMAT ">
      <w:r>
        <w:rPr>
          <w:noProof/>
        </w:rPr>
        <w:t>01/04/2019 10:40:00</w:t>
      </w:r>
    </w:fldSimple>
    <w:r>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37D" w:rsidRDefault="0027337D">
      <w:r>
        <w:separator/>
      </w:r>
    </w:p>
  </w:footnote>
  <w:footnote w:type="continuationSeparator" w:id="0">
    <w:p w:rsidR="0027337D" w:rsidRDefault="00273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EEC" w:rsidRDefault="00B76EEC" w:rsidP="00DB2183">
    <w:pPr>
      <w:pStyle w:val="En-tte"/>
      <w:pBdr>
        <w:bottom w:val="single" w:sz="4" w:space="1" w:color="auto"/>
      </w:pBdr>
      <w:jc w:val="center"/>
      <w:rPr>
        <w:rFonts w:ascii="Impact" w:hAnsi="Impact"/>
        <w:sz w:val="36"/>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mpact" w:hAnsi="Impact"/>
        <w:b/>
        <w:bCs/>
        <w:noProof/>
        <w:sz w:val="36"/>
        <w:u w:val="single"/>
      </w:rPr>
      <w:t>Bataille navale</w:t>
    </w:r>
  </w:p>
  <w:p w:rsidR="00B76EEC" w:rsidRDefault="00B76EE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14CF5"/>
    <w:multiLevelType w:val="hybridMultilevel"/>
    <w:tmpl w:val="0D0A92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4E66B9"/>
    <w:multiLevelType w:val="hybridMultilevel"/>
    <w:tmpl w:val="0CE4ED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A6A710E"/>
    <w:multiLevelType w:val="hybridMultilevel"/>
    <w:tmpl w:val="DF6260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E4078CA"/>
    <w:multiLevelType w:val="hybridMultilevel"/>
    <w:tmpl w:val="3AC872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02B0B7C"/>
    <w:multiLevelType w:val="hybridMultilevel"/>
    <w:tmpl w:val="7AD269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3695"/>
        </w:tabs>
        <w:ind w:left="3695"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1"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2"/>
  </w:num>
  <w:num w:numId="3">
    <w:abstractNumId w:val="9"/>
  </w:num>
  <w:num w:numId="4">
    <w:abstractNumId w:val="28"/>
  </w:num>
  <w:num w:numId="5">
    <w:abstractNumId w:val="22"/>
  </w:num>
  <w:num w:numId="6">
    <w:abstractNumId w:val="10"/>
  </w:num>
  <w:num w:numId="7">
    <w:abstractNumId w:val="24"/>
  </w:num>
  <w:num w:numId="8">
    <w:abstractNumId w:val="32"/>
  </w:num>
  <w:num w:numId="9">
    <w:abstractNumId w:val="6"/>
  </w:num>
  <w:num w:numId="10">
    <w:abstractNumId w:val="17"/>
  </w:num>
  <w:num w:numId="11">
    <w:abstractNumId w:val="21"/>
  </w:num>
  <w:num w:numId="12">
    <w:abstractNumId w:val="18"/>
  </w:num>
  <w:num w:numId="13">
    <w:abstractNumId w:val="27"/>
  </w:num>
  <w:num w:numId="14">
    <w:abstractNumId w:val="0"/>
  </w:num>
  <w:num w:numId="15">
    <w:abstractNumId w:val="3"/>
  </w:num>
  <w:num w:numId="16">
    <w:abstractNumId w:val="16"/>
  </w:num>
  <w:num w:numId="17">
    <w:abstractNumId w:val="7"/>
  </w:num>
  <w:num w:numId="18">
    <w:abstractNumId w:val="31"/>
  </w:num>
  <w:num w:numId="19">
    <w:abstractNumId w:val="26"/>
  </w:num>
  <w:num w:numId="20">
    <w:abstractNumId w:val="33"/>
  </w:num>
  <w:num w:numId="21">
    <w:abstractNumId w:val="23"/>
  </w:num>
  <w:num w:numId="22">
    <w:abstractNumId w:val="29"/>
  </w:num>
  <w:num w:numId="23">
    <w:abstractNumId w:val="13"/>
  </w:num>
  <w:num w:numId="24">
    <w:abstractNumId w:val="20"/>
  </w:num>
  <w:num w:numId="25">
    <w:abstractNumId w:val="4"/>
  </w:num>
  <w:num w:numId="26">
    <w:abstractNumId w:val="19"/>
  </w:num>
  <w:num w:numId="27">
    <w:abstractNumId w:val="11"/>
  </w:num>
  <w:num w:numId="28">
    <w:abstractNumId w:val="25"/>
  </w:num>
  <w:num w:numId="29">
    <w:abstractNumId w:val="8"/>
  </w:num>
  <w:num w:numId="30">
    <w:abstractNumId w:val="14"/>
  </w:num>
  <w:num w:numId="31">
    <w:abstractNumId w:val="1"/>
  </w:num>
  <w:num w:numId="32">
    <w:abstractNumId w:val="5"/>
  </w:num>
  <w:num w:numId="33">
    <w:abstractNumId w:val="12"/>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0E5"/>
    <w:rsid w:val="00010D30"/>
    <w:rsid w:val="00033EE7"/>
    <w:rsid w:val="00046B84"/>
    <w:rsid w:val="0005613A"/>
    <w:rsid w:val="00097A68"/>
    <w:rsid w:val="000B1823"/>
    <w:rsid w:val="000B3B9E"/>
    <w:rsid w:val="000C7908"/>
    <w:rsid w:val="0010086E"/>
    <w:rsid w:val="00106180"/>
    <w:rsid w:val="00124E46"/>
    <w:rsid w:val="00172C7C"/>
    <w:rsid w:val="001917CB"/>
    <w:rsid w:val="001B7271"/>
    <w:rsid w:val="001B7C29"/>
    <w:rsid w:val="001C3821"/>
    <w:rsid w:val="001F3FBE"/>
    <w:rsid w:val="001F6623"/>
    <w:rsid w:val="00205685"/>
    <w:rsid w:val="00212505"/>
    <w:rsid w:val="00213BB2"/>
    <w:rsid w:val="00222F42"/>
    <w:rsid w:val="00232E9F"/>
    <w:rsid w:val="0024287C"/>
    <w:rsid w:val="00245601"/>
    <w:rsid w:val="0027337D"/>
    <w:rsid w:val="00274746"/>
    <w:rsid w:val="00281546"/>
    <w:rsid w:val="002834B0"/>
    <w:rsid w:val="00297836"/>
    <w:rsid w:val="002A1DB5"/>
    <w:rsid w:val="002B1F85"/>
    <w:rsid w:val="002B314D"/>
    <w:rsid w:val="002B32B3"/>
    <w:rsid w:val="002C4C01"/>
    <w:rsid w:val="002C6F74"/>
    <w:rsid w:val="002D70B2"/>
    <w:rsid w:val="002E5622"/>
    <w:rsid w:val="002F39FF"/>
    <w:rsid w:val="00300590"/>
    <w:rsid w:val="003328AE"/>
    <w:rsid w:val="00337744"/>
    <w:rsid w:val="00340ED0"/>
    <w:rsid w:val="003575FC"/>
    <w:rsid w:val="00360243"/>
    <w:rsid w:val="00371ECE"/>
    <w:rsid w:val="00373E0A"/>
    <w:rsid w:val="00387E54"/>
    <w:rsid w:val="003F2179"/>
    <w:rsid w:val="0040128D"/>
    <w:rsid w:val="00432F3D"/>
    <w:rsid w:val="004502D9"/>
    <w:rsid w:val="0049659A"/>
    <w:rsid w:val="004B00E5"/>
    <w:rsid w:val="004C1895"/>
    <w:rsid w:val="004C38FB"/>
    <w:rsid w:val="004D2F9B"/>
    <w:rsid w:val="004D7DAD"/>
    <w:rsid w:val="004F521F"/>
    <w:rsid w:val="005143EF"/>
    <w:rsid w:val="005366FE"/>
    <w:rsid w:val="00544803"/>
    <w:rsid w:val="00577704"/>
    <w:rsid w:val="00581F93"/>
    <w:rsid w:val="00591119"/>
    <w:rsid w:val="005A27FB"/>
    <w:rsid w:val="005B43CB"/>
    <w:rsid w:val="005E1E76"/>
    <w:rsid w:val="005F2769"/>
    <w:rsid w:val="006226C6"/>
    <w:rsid w:val="00641AD2"/>
    <w:rsid w:val="00647782"/>
    <w:rsid w:val="006679E6"/>
    <w:rsid w:val="00671E47"/>
    <w:rsid w:val="00682F47"/>
    <w:rsid w:val="00684B3D"/>
    <w:rsid w:val="00685C74"/>
    <w:rsid w:val="006B1199"/>
    <w:rsid w:val="006E2C58"/>
    <w:rsid w:val="006F2F14"/>
    <w:rsid w:val="006F5249"/>
    <w:rsid w:val="00716E7F"/>
    <w:rsid w:val="00726EB7"/>
    <w:rsid w:val="0075205B"/>
    <w:rsid w:val="00764B12"/>
    <w:rsid w:val="0076568A"/>
    <w:rsid w:val="007676A0"/>
    <w:rsid w:val="00782186"/>
    <w:rsid w:val="00791020"/>
    <w:rsid w:val="00797537"/>
    <w:rsid w:val="007A2CC8"/>
    <w:rsid w:val="007C53D3"/>
    <w:rsid w:val="007E005E"/>
    <w:rsid w:val="00810BC9"/>
    <w:rsid w:val="00811908"/>
    <w:rsid w:val="0083170D"/>
    <w:rsid w:val="00836B18"/>
    <w:rsid w:val="00846AD9"/>
    <w:rsid w:val="008658D9"/>
    <w:rsid w:val="00875AF9"/>
    <w:rsid w:val="00895B96"/>
    <w:rsid w:val="008B1EAB"/>
    <w:rsid w:val="008B2E88"/>
    <w:rsid w:val="008C65EC"/>
    <w:rsid w:val="008D7200"/>
    <w:rsid w:val="008F6293"/>
    <w:rsid w:val="009319BC"/>
    <w:rsid w:val="00992256"/>
    <w:rsid w:val="00992606"/>
    <w:rsid w:val="009C0EC9"/>
    <w:rsid w:val="009F64CF"/>
    <w:rsid w:val="00A14804"/>
    <w:rsid w:val="00A255C6"/>
    <w:rsid w:val="00A3062E"/>
    <w:rsid w:val="00A52740"/>
    <w:rsid w:val="00A54388"/>
    <w:rsid w:val="00A70F6A"/>
    <w:rsid w:val="00AA0785"/>
    <w:rsid w:val="00AD29E8"/>
    <w:rsid w:val="00AE470C"/>
    <w:rsid w:val="00B00FCB"/>
    <w:rsid w:val="00B263B7"/>
    <w:rsid w:val="00B30031"/>
    <w:rsid w:val="00B31079"/>
    <w:rsid w:val="00B557E4"/>
    <w:rsid w:val="00B673BB"/>
    <w:rsid w:val="00B7695E"/>
    <w:rsid w:val="00B76EEC"/>
    <w:rsid w:val="00B80080"/>
    <w:rsid w:val="00B9358C"/>
    <w:rsid w:val="00BA0FF8"/>
    <w:rsid w:val="00C315ED"/>
    <w:rsid w:val="00C505B1"/>
    <w:rsid w:val="00C85B1A"/>
    <w:rsid w:val="00C930E9"/>
    <w:rsid w:val="00C95B32"/>
    <w:rsid w:val="00CB162F"/>
    <w:rsid w:val="00CB3227"/>
    <w:rsid w:val="00CB4AF2"/>
    <w:rsid w:val="00CB4D57"/>
    <w:rsid w:val="00CD19ED"/>
    <w:rsid w:val="00CD212A"/>
    <w:rsid w:val="00CD273F"/>
    <w:rsid w:val="00CF39A8"/>
    <w:rsid w:val="00D069EA"/>
    <w:rsid w:val="00D14A10"/>
    <w:rsid w:val="00D23E24"/>
    <w:rsid w:val="00DA4CCB"/>
    <w:rsid w:val="00DB2183"/>
    <w:rsid w:val="00DB4900"/>
    <w:rsid w:val="00DD3B24"/>
    <w:rsid w:val="00E109AA"/>
    <w:rsid w:val="00E30CDF"/>
    <w:rsid w:val="00E42F56"/>
    <w:rsid w:val="00E63311"/>
    <w:rsid w:val="00EA725B"/>
    <w:rsid w:val="00ED3A54"/>
    <w:rsid w:val="00ED50C4"/>
    <w:rsid w:val="00F028FF"/>
    <w:rsid w:val="00F4663F"/>
    <w:rsid w:val="00F53ED8"/>
    <w:rsid w:val="00FC02AA"/>
    <w:rsid w:val="00FD45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B2B5F7"/>
  <w14:defaultImageDpi w14:val="300"/>
  <w15:chartTrackingRefBased/>
  <w15:docId w15:val="{D84B6811-94D6-45FF-9A1F-5FE78852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customStyle="1" w:styleId="EscTitel">
    <w:name w:val="EscTitel"/>
    <w:basedOn w:val="Normal"/>
    <w:next w:val="Normal"/>
    <w:qFormat/>
    <w:rsid w:val="00A54388"/>
    <w:pPr>
      <w:spacing w:after="160"/>
      <w:jc w:val="center"/>
    </w:pPr>
    <w:rPr>
      <w:rFonts w:ascii="Arial Black" w:eastAsiaTheme="minorHAnsi" w:hAnsi="Arial Black" w:cstheme="minorBidi"/>
      <w:b/>
      <w:color w:val="FF0000"/>
      <w:sz w:val="48"/>
      <w:szCs w:val="22"/>
      <w:lang w:val="fr-CH" w:eastAsia="en-US"/>
    </w:rPr>
  </w:style>
  <w:style w:type="paragraph" w:styleId="Paragraphedeliste">
    <w:name w:val="List Paragraph"/>
    <w:basedOn w:val="Normal"/>
    <w:uiPriority w:val="72"/>
    <w:rsid w:val="00A54388"/>
    <w:pPr>
      <w:ind w:left="720"/>
      <w:contextualSpacing/>
    </w:pPr>
  </w:style>
  <w:style w:type="character" w:customStyle="1" w:styleId="Titre2Car">
    <w:name w:val="Titre 2 Car"/>
    <w:basedOn w:val="Policepardfaut"/>
    <w:link w:val="Titre2"/>
    <w:rsid w:val="00340ED0"/>
    <w:rPr>
      <w:rFonts w:ascii="Arial" w:hAnsi="Arial"/>
      <w:b/>
      <w:i/>
      <w:sz w:val="24"/>
      <w:u w:val="single"/>
    </w:rPr>
  </w:style>
  <w:style w:type="table" w:styleId="TableauGrille1Clair-Accentuation6">
    <w:name w:val="Grid Table 1 Light Accent 6"/>
    <w:basedOn w:val="TableauNormal"/>
    <w:uiPriority w:val="46"/>
    <w:rsid w:val="003575F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3575F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3575F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375802">
      <w:bodyDiv w:val="1"/>
      <w:marLeft w:val="0"/>
      <w:marRight w:val="0"/>
      <w:marTop w:val="0"/>
      <w:marBottom w:val="0"/>
      <w:divBdr>
        <w:top w:val="none" w:sz="0" w:space="0" w:color="auto"/>
        <w:left w:val="none" w:sz="0" w:space="0" w:color="auto"/>
        <w:bottom w:val="none" w:sz="0" w:space="0" w:color="auto"/>
        <w:right w:val="none" w:sz="0" w:space="0" w:color="auto"/>
      </w:divBdr>
    </w:div>
    <w:div w:id="1512453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edroPINTODjDj/BN-PPO-BatailleNavale/relea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ro.PINTO\Documents\GitHub\BN-PedroPinto\doc\Documentation%20de%20proje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A61B7-B5E2-4909-BE92-23036D0F5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de projet.dotx</Template>
  <TotalTime>905</TotalTime>
  <Pages>1</Pages>
  <Words>1665</Words>
  <Characters>9163</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10807</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PINTO Pedro</dc:creator>
  <cp:keywords/>
  <cp:lastModifiedBy>PINTO Pedro</cp:lastModifiedBy>
  <cp:revision>22</cp:revision>
  <cp:lastPrinted>2004-09-01T12:58:00Z</cp:lastPrinted>
  <dcterms:created xsi:type="dcterms:W3CDTF">2019-03-14T09:20:00Z</dcterms:created>
  <dcterms:modified xsi:type="dcterms:W3CDTF">2019-04-04T14:56:00Z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